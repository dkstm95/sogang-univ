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B6685C">
        <w:rPr>
          <w:rFonts w:ascii="돋움체" w:hAnsi="돋움체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B6685C">
        <w:rPr>
          <w:rFonts w:hint="eastAsia"/>
          <w:b/>
          <w:sz w:val="48"/>
          <w:lang w:eastAsia="ko-KR"/>
        </w:rPr>
        <w:t>20141543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B6685C">
        <w:rPr>
          <w:rFonts w:hint="eastAsia"/>
          <w:b/>
          <w:sz w:val="48"/>
          <w:lang w:eastAsia="ko-KR"/>
        </w:rPr>
        <w:t>안승일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942E6D">
        <w:rPr>
          <w:bCs/>
          <w:noProof/>
          <w:lang w:eastAsia="ko-KR"/>
        </w:rPr>
        <w:t xml:space="preserve"> : </w:t>
      </w:r>
      <w:r w:rsidR="00942E6D">
        <w:rPr>
          <w:rFonts w:hint="eastAsia"/>
          <w:bCs/>
          <w:noProof/>
          <w:lang w:eastAsia="ko-KR"/>
        </w:rPr>
        <w:t>pass1_loader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942E6D">
        <w:rPr>
          <w:bCs/>
          <w:noProof/>
          <w:lang w:eastAsia="ko-KR"/>
        </w:rPr>
        <w:t>: pass2_loader</w:t>
      </w:r>
      <w:r w:rsidRPr="0087173D">
        <w:rPr>
          <w:bCs/>
          <w:noProof/>
          <w:lang w:eastAsia="ko-KR"/>
        </w:rPr>
        <w:t>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 </w:t>
      </w:r>
      <w:r w:rsidR="00942E6D">
        <w:rPr>
          <w:bCs/>
          <w:noProof/>
          <w:lang w:eastAsia="ko-KR"/>
        </w:rPr>
        <w:t>make_EXSYM</w:t>
      </w:r>
      <w:r w:rsidRPr="0087173D">
        <w:rPr>
          <w:bCs/>
          <w:noProof/>
          <w:lang w:eastAsia="ko-KR"/>
        </w:rPr>
        <w:t>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942E6D">
        <w:rPr>
          <w:bCs/>
          <w:noProof/>
          <w:lang w:eastAsia="ko-KR"/>
        </w:rPr>
        <w:t>: check_EXSYM</w:t>
      </w:r>
      <w:r w:rsidRPr="0087173D">
        <w:rPr>
          <w:bCs/>
          <w:noProof/>
          <w:lang w:eastAsia="ko-KR"/>
        </w:rPr>
        <w:t>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942E6D">
        <w:rPr>
          <w:bCs/>
          <w:noProof/>
          <w:lang w:eastAsia="ko-KR"/>
        </w:rPr>
        <w:t>: print_Load_map</w:t>
      </w:r>
      <w:r w:rsidRPr="0087173D">
        <w:rPr>
          <w:bCs/>
          <w:noProof/>
          <w:lang w:eastAsia="ko-KR"/>
        </w:rPr>
        <w:t>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942E6D" w:rsidRDefault="000E5441">
      <w:pPr>
        <w:pStyle w:val="30"/>
        <w:rPr>
          <w:iCs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</w:p>
    <w:p w:rsidR="00942E6D" w:rsidRDefault="00942E6D" w:rsidP="00942E6D">
      <w:pPr>
        <w:rPr>
          <w:lang w:eastAsia="ko-KR"/>
        </w:rPr>
      </w:pPr>
      <w:r>
        <w:rPr>
          <w:lang w:eastAsia="ko-KR"/>
        </w:rPr>
        <w:t xml:space="preserve">         3.6    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print_bp()</w:t>
      </w:r>
    </w:p>
    <w:p w:rsidR="00942E6D" w:rsidRDefault="00942E6D" w:rsidP="00942E6D">
      <w:pPr>
        <w:rPr>
          <w:lang w:eastAsia="ko-KR"/>
        </w:rPr>
      </w:pPr>
      <w:r>
        <w:rPr>
          <w:lang w:eastAsia="ko-KR"/>
        </w:rPr>
        <w:tab/>
        <w:t xml:space="preserve">   </w:t>
      </w:r>
      <w:r w:rsidR="00DA648B">
        <w:rPr>
          <w:lang w:eastAsia="ko-KR"/>
        </w:rPr>
        <w:t>3.6</w:t>
      </w:r>
      <w:r>
        <w:rPr>
          <w:lang w:eastAsia="ko-KR"/>
        </w:rPr>
        <w:t xml:space="preserve">.1    </w:t>
      </w:r>
      <w:r>
        <w:rPr>
          <w:rFonts w:hint="eastAsia"/>
          <w:lang w:eastAsia="ko-KR"/>
        </w:rPr>
        <w:t>기능</w:t>
      </w:r>
    </w:p>
    <w:p w:rsidR="00942E6D" w:rsidRDefault="00942E6D" w:rsidP="00942E6D">
      <w:pPr>
        <w:rPr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ab/>
        <w:t xml:space="preserve">   </w:t>
      </w:r>
      <w:r w:rsidR="00DA648B">
        <w:rPr>
          <w:rFonts w:hint="eastAsia"/>
          <w:lang w:eastAsia="ko-KR"/>
        </w:rPr>
        <w:t>3.6</w:t>
      </w:r>
      <w:r>
        <w:rPr>
          <w:rFonts w:hint="eastAsia"/>
          <w:lang w:eastAsia="ko-KR"/>
        </w:rPr>
        <w:t xml:space="preserve">.2    </w:t>
      </w:r>
      <w:r>
        <w:rPr>
          <w:rFonts w:hint="eastAsia"/>
          <w:lang w:eastAsia="ko-KR"/>
        </w:rPr>
        <w:t>사용변수</w:t>
      </w:r>
    </w:p>
    <w:p w:rsidR="00942E6D" w:rsidRDefault="00942E6D" w:rsidP="00942E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3.7      </w:t>
      </w:r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make_bplist()</w:t>
      </w:r>
    </w:p>
    <w:p w:rsidR="00942E6D" w:rsidRDefault="00942E6D" w:rsidP="00942E6D">
      <w:pPr>
        <w:rPr>
          <w:lang w:eastAsia="ko-KR"/>
        </w:rPr>
      </w:pPr>
      <w:r>
        <w:rPr>
          <w:lang w:eastAsia="ko-KR"/>
        </w:rPr>
        <w:tab/>
        <w:t xml:space="preserve">   </w:t>
      </w:r>
      <w:r w:rsidR="00DA648B">
        <w:rPr>
          <w:lang w:eastAsia="ko-KR"/>
        </w:rPr>
        <w:t>3.7</w:t>
      </w:r>
      <w:r>
        <w:rPr>
          <w:lang w:eastAsia="ko-KR"/>
        </w:rPr>
        <w:t xml:space="preserve">.1     </w:t>
      </w:r>
      <w:r>
        <w:rPr>
          <w:rFonts w:hint="eastAsia"/>
          <w:lang w:eastAsia="ko-KR"/>
        </w:rPr>
        <w:t>기능</w:t>
      </w:r>
    </w:p>
    <w:p w:rsidR="00942E6D" w:rsidRDefault="00942E6D" w:rsidP="00942E6D">
      <w:pPr>
        <w:rPr>
          <w:lang w:eastAsia="ko-KR"/>
        </w:rPr>
      </w:pPr>
      <w:r>
        <w:rPr>
          <w:lang w:eastAsia="ko-KR"/>
        </w:rPr>
        <w:tab/>
        <w:t xml:space="preserve">   </w:t>
      </w:r>
      <w:r w:rsidR="00DA648B">
        <w:rPr>
          <w:lang w:eastAsia="ko-KR"/>
        </w:rPr>
        <w:t>3.7</w:t>
      </w:r>
      <w:r>
        <w:rPr>
          <w:lang w:eastAsia="ko-KR"/>
        </w:rPr>
        <w:t xml:space="preserve">.2     </w:t>
      </w:r>
      <w:r>
        <w:rPr>
          <w:rFonts w:hint="eastAsia"/>
          <w:lang w:eastAsia="ko-KR"/>
        </w:rPr>
        <w:t>사용변수</w:t>
      </w:r>
    </w:p>
    <w:p w:rsidR="00942E6D" w:rsidRDefault="00942E6D" w:rsidP="00942E6D">
      <w:pPr>
        <w:rPr>
          <w:lang w:eastAsia="ko-KR"/>
        </w:rPr>
      </w:pPr>
      <w:r>
        <w:rPr>
          <w:rFonts w:hint="eastAsia"/>
          <w:lang w:eastAsia="ko-KR"/>
        </w:rPr>
        <w:t xml:space="preserve">         3.8      </w:t>
      </w:r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Run(</w:t>
      </w:r>
      <w:r>
        <w:rPr>
          <w:lang w:eastAsia="ko-KR"/>
        </w:rPr>
        <w:t>)</w:t>
      </w:r>
    </w:p>
    <w:p w:rsidR="00942E6D" w:rsidRDefault="00942E6D" w:rsidP="00942E6D">
      <w:pPr>
        <w:rPr>
          <w:lang w:eastAsia="ko-KR"/>
        </w:rPr>
      </w:pPr>
      <w:r>
        <w:rPr>
          <w:lang w:eastAsia="ko-KR"/>
        </w:rPr>
        <w:tab/>
        <w:t xml:space="preserve">   </w:t>
      </w:r>
      <w:r w:rsidR="00DA648B">
        <w:rPr>
          <w:lang w:eastAsia="ko-KR"/>
        </w:rPr>
        <w:t>3.8</w:t>
      </w:r>
      <w:r>
        <w:rPr>
          <w:lang w:eastAsia="ko-KR"/>
        </w:rPr>
        <w:t xml:space="preserve">.1     </w:t>
      </w:r>
      <w:r>
        <w:rPr>
          <w:rFonts w:hint="eastAsia"/>
          <w:lang w:eastAsia="ko-KR"/>
        </w:rPr>
        <w:t>기능</w:t>
      </w:r>
    </w:p>
    <w:p w:rsidR="00942E6D" w:rsidRDefault="00942E6D" w:rsidP="00942E6D">
      <w:pPr>
        <w:rPr>
          <w:lang w:eastAsia="ko-KR"/>
        </w:rPr>
      </w:pPr>
      <w:r>
        <w:rPr>
          <w:lang w:eastAsia="ko-KR"/>
        </w:rPr>
        <w:tab/>
        <w:t xml:space="preserve">   </w:t>
      </w:r>
      <w:r w:rsidR="00DA648B">
        <w:rPr>
          <w:lang w:eastAsia="ko-KR"/>
        </w:rPr>
        <w:t>3.8</w:t>
      </w:r>
      <w:r>
        <w:rPr>
          <w:lang w:eastAsia="ko-KR"/>
        </w:rPr>
        <w:t xml:space="preserve">.2     </w:t>
      </w:r>
      <w:r>
        <w:rPr>
          <w:rFonts w:hint="eastAsia"/>
          <w:lang w:eastAsia="ko-KR"/>
        </w:rPr>
        <w:t>사용변수</w:t>
      </w:r>
    </w:p>
    <w:p w:rsidR="00DA648B" w:rsidRDefault="00DA648B" w:rsidP="00942E6D">
      <w:pPr>
        <w:rPr>
          <w:lang w:eastAsia="ko-KR"/>
        </w:rPr>
      </w:pPr>
      <w:r>
        <w:rPr>
          <w:rFonts w:hint="eastAsia"/>
          <w:lang w:eastAsia="ko-KR"/>
        </w:rPr>
        <w:t xml:space="preserve">         3.9      </w:t>
      </w:r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free_EXSYM()</w:t>
      </w:r>
    </w:p>
    <w:p w:rsidR="00DA648B" w:rsidRDefault="00DA648B" w:rsidP="00942E6D">
      <w:pPr>
        <w:rPr>
          <w:lang w:eastAsia="ko-KR"/>
        </w:rPr>
      </w:pPr>
      <w:r>
        <w:rPr>
          <w:lang w:eastAsia="ko-KR"/>
        </w:rPr>
        <w:tab/>
        <w:t xml:space="preserve">   3.9.1     </w:t>
      </w:r>
      <w:r>
        <w:rPr>
          <w:rFonts w:hint="eastAsia"/>
          <w:lang w:eastAsia="ko-KR"/>
        </w:rPr>
        <w:t>기능</w:t>
      </w:r>
    </w:p>
    <w:p w:rsidR="00DA648B" w:rsidRDefault="00DA648B" w:rsidP="00942E6D">
      <w:pPr>
        <w:rPr>
          <w:lang w:eastAsia="ko-KR"/>
        </w:rPr>
      </w:pPr>
      <w:r>
        <w:rPr>
          <w:lang w:eastAsia="ko-KR"/>
        </w:rPr>
        <w:tab/>
        <w:t xml:space="preserve">   3.9.2     </w:t>
      </w:r>
      <w:r>
        <w:rPr>
          <w:rFonts w:hint="eastAsia"/>
          <w:lang w:eastAsia="ko-KR"/>
        </w:rPr>
        <w:t>사용변수</w:t>
      </w:r>
    </w:p>
    <w:p w:rsidR="00DA648B" w:rsidRDefault="00DA648B" w:rsidP="00942E6D">
      <w:pPr>
        <w:rPr>
          <w:lang w:eastAsia="ko-KR"/>
        </w:rPr>
      </w:pPr>
      <w:r>
        <w:rPr>
          <w:lang w:eastAsia="ko-KR"/>
        </w:rPr>
        <w:t xml:space="preserve">         3.10    </w:t>
      </w:r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free_ bp()</w:t>
      </w:r>
    </w:p>
    <w:p w:rsidR="00DA648B" w:rsidRDefault="00DA648B" w:rsidP="00942E6D">
      <w:pPr>
        <w:rPr>
          <w:lang w:eastAsia="ko-KR"/>
        </w:rPr>
      </w:pPr>
      <w:r>
        <w:rPr>
          <w:lang w:eastAsia="ko-KR"/>
        </w:rPr>
        <w:tab/>
        <w:t xml:space="preserve">   3.10.1   </w:t>
      </w:r>
      <w:r>
        <w:rPr>
          <w:rFonts w:hint="eastAsia"/>
          <w:lang w:eastAsia="ko-KR"/>
        </w:rPr>
        <w:t>기능</w:t>
      </w:r>
    </w:p>
    <w:p w:rsidR="00DA648B" w:rsidRPr="00942E6D" w:rsidRDefault="00DA648B" w:rsidP="00942E6D">
      <w:pPr>
        <w:rPr>
          <w:rFonts w:hint="eastAsia"/>
          <w:lang w:eastAsia="ko-KR"/>
        </w:rPr>
      </w:pPr>
      <w:r>
        <w:rPr>
          <w:lang w:eastAsia="ko-KR"/>
        </w:rPr>
        <w:tab/>
        <w:t xml:space="preserve">   3.10.2   </w:t>
      </w:r>
      <w:r>
        <w:rPr>
          <w:rFonts w:hint="eastAsia"/>
          <w:lang w:eastAsia="ko-KR"/>
        </w:rPr>
        <w:t>사용변수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006135">
        <w:rPr>
          <w:rFonts w:ascii="바탕" w:hint="eastAsia"/>
          <w:noProof/>
          <w:kern w:val="2"/>
          <w:szCs w:val="24"/>
          <w:lang w:eastAsia="ko-KR"/>
        </w:rPr>
        <w:t>symbol_table *bp_list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006135">
        <w:rPr>
          <w:bCs/>
          <w:noProof/>
          <w:lang w:eastAsia="ko-KR"/>
        </w:rPr>
        <w:t>exsym_table *exsym[MAX_HASH]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006135">
        <w:rPr>
          <w:bCs/>
          <w:noProof/>
          <w:lang w:eastAsia="ko-KR"/>
        </w:rPr>
        <w:t>int  progaddr, run_first_try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006135">
        <w:rPr>
          <w:noProof/>
          <w:lang w:eastAsia="ko-KR"/>
        </w:rPr>
        <w:t>int run_start_addr, run_end_addr, run_last_addr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006135" w:rsidRDefault="00006135" w:rsidP="00006135">
      <w:pPr>
        <w:pStyle w:val="af7"/>
        <w:ind w:leftChars="200"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프로젝트 #1, #2 에서 구현한 셀(shell)에 linking과 loading 기능을 추가하는 프로그램이다. 프로젝트 #2 에서 구현된 assemble 명령을 통해서 생성된 object 파일을 link시켜 메모리에 올리는 일을 수행합니다.</w:t>
      </w:r>
    </w:p>
    <w:p w:rsidR="00006135" w:rsidRDefault="00006135" w:rsidP="00006135">
      <w:pPr>
        <w:pStyle w:val="af7"/>
        <w:rPr>
          <w:rFonts w:ascii="굴림체" w:eastAsia="굴림체" w:hAnsi="굴림체" w:hint="eastAsia"/>
        </w:rPr>
      </w:pPr>
    </w:p>
    <w:p w:rsidR="00CE7811" w:rsidRPr="00006135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3B47A8" w:rsidP="003842A2">
      <w:pPr>
        <w:keepNext/>
      </w:pPr>
    </w:p>
    <w:p w:rsidR="003B47A8" w:rsidRDefault="00006135" w:rsidP="003B47A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914775" cy="3181350"/>
            <wp:effectExtent l="0" t="0" r="9525" b="0"/>
            <wp:docPr id="3" name="그림 3" descr="C:\Users\SOGANG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GANG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="00006135">
        <w:rPr>
          <w:rFonts w:hint="eastAsia"/>
          <w:bCs/>
          <w:sz w:val="24"/>
          <w:lang w:eastAsia="ko-KR"/>
        </w:rPr>
        <w:t xml:space="preserve"> : pass1_loader</w:t>
      </w:r>
      <w:r w:rsidR="006623F8">
        <w:rPr>
          <w:rFonts w:hint="eastAsia"/>
          <w:bCs/>
          <w:sz w:val="24"/>
          <w:lang w:eastAsia="ko-KR"/>
        </w:rPr>
        <w:t>()</w:t>
      </w:r>
      <w:bookmarkEnd w:id="5"/>
    </w:p>
    <w:p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006135" w:rsidP="00F7599E">
      <w:pPr>
        <w:ind w:firstLine="720"/>
        <w:rPr>
          <w:color w:val="0000FF"/>
          <w:lang w:eastAsia="ko-KR"/>
        </w:rPr>
      </w:pP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pass1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Estab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주된역할이다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:rsidR="00F7599E" w:rsidRDefault="00FC37FB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FILE *fp, *fp1, *fp2, *fp</w:t>
      </w:r>
      <w:r>
        <w:rPr>
          <w:sz w:val="24"/>
          <w:szCs w:val="24"/>
          <w:lang w:eastAsia="ko-KR"/>
        </w:rPr>
        <w:t>3 : file open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FC37FB" w:rsidRDefault="00FC37FB" w:rsidP="00FC37FB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int </w:t>
      </w:r>
      <w:r>
        <w:rPr>
          <w:sz w:val="24"/>
          <w:szCs w:val="24"/>
          <w:lang w:eastAsia="ko-KR"/>
        </w:rPr>
        <w:t>objfile_cnt : object file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몇개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들어왔는지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FC37FB" w:rsidRDefault="00FC37FB" w:rsidP="00FC37FB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int cslth, csaddr : control section 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FC37FB" w:rsidRDefault="00FC37FB" w:rsidP="00FC37FB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char objfile[3][10] : </w:t>
      </w:r>
      <w:r>
        <w:rPr>
          <w:rFonts w:hint="eastAsia"/>
          <w:sz w:val="24"/>
          <w:szCs w:val="24"/>
          <w:lang w:eastAsia="ko-KR"/>
        </w:rPr>
        <w:t>object file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배열이다</w:t>
      </w:r>
      <w:r>
        <w:rPr>
          <w:rFonts w:hint="eastAsia"/>
          <w:sz w:val="24"/>
          <w:szCs w:val="24"/>
          <w:lang w:eastAsia="ko-KR"/>
        </w:rPr>
        <w:t>.</w:t>
      </w:r>
    </w:p>
    <w:p w:rsidR="00FC37FB" w:rsidRPr="00D6407C" w:rsidRDefault="00FC37FB" w:rsidP="00FC37FB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 xml:space="preserve">char name_tmp[10], addr_tmp[10], len_tmp[10] : </w:t>
      </w:r>
      <w:r>
        <w:rPr>
          <w:rFonts w:hint="eastAsia"/>
          <w:sz w:val="24"/>
          <w:szCs w:val="24"/>
          <w:lang w:eastAsia="ko-KR"/>
        </w:rPr>
        <w:t>각각</w:t>
      </w:r>
      <w:r>
        <w:rPr>
          <w:rFonts w:hint="eastAsia"/>
          <w:sz w:val="24"/>
          <w:szCs w:val="24"/>
          <w:lang w:eastAsia="ko-KR"/>
        </w:rPr>
        <w:t xml:space="preserve"> object file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배열이다</w:t>
      </w:r>
      <w:r>
        <w:rPr>
          <w:rFonts w:hint="eastAsia"/>
          <w:sz w:val="24"/>
          <w:szCs w:val="24"/>
          <w:lang w:eastAsia="ko-KR"/>
        </w:rPr>
        <w:t>.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8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006135">
        <w:rPr>
          <w:rFonts w:hint="eastAsia"/>
          <w:bCs/>
          <w:sz w:val="24"/>
          <w:lang w:eastAsia="ko-KR"/>
        </w:rPr>
        <w:t>pass2_loader</w:t>
      </w:r>
      <w:r w:rsidR="006623F8">
        <w:rPr>
          <w:rFonts w:hint="eastAsia"/>
          <w:bCs/>
          <w:sz w:val="24"/>
          <w:lang w:eastAsia="ko-KR"/>
        </w:rPr>
        <w:t>()</w:t>
      </w:r>
      <w:bookmarkEnd w:id="8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FC37FB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loader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 w:rsidR="0006784D">
        <w:rPr>
          <w:rFonts w:hint="eastAsia"/>
          <w:lang w:eastAsia="ko-KR"/>
        </w:rPr>
        <w:t>.</w:t>
      </w:r>
      <w:r>
        <w:rPr>
          <w:lang w:eastAsia="ko-KR"/>
        </w:rPr>
        <w:t xml:space="preserve"> R record, M record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relocation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업무이다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p w:rsidR="00CE7811" w:rsidRDefault="00FC37FB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int csaddr, cslth : 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</w:p>
    <w:p w:rsidR="00FC37FB" w:rsidRDefault="00FC37FB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int reg_num, ref_len, txt_len : </w:t>
      </w:r>
      <w:r>
        <w:rPr>
          <w:lang w:eastAsia="ko-KR"/>
        </w:rPr>
        <w:t xml:space="preserve">reference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text record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C37FB" w:rsidRDefault="00FC37FB" w:rsidP="00564BC4">
      <w:pPr>
        <w:ind w:left="720"/>
        <w:rPr>
          <w:lang w:eastAsia="ko-KR"/>
        </w:rPr>
      </w:pPr>
      <w:r>
        <w:rPr>
          <w:lang w:eastAsia="ko-KR"/>
        </w:rPr>
        <w:t xml:space="preserve">int ref_arr[100] : </w:t>
      </w:r>
      <w:r>
        <w:rPr>
          <w:rFonts w:hint="eastAsia"/>
          <w:lang w:eastAsia="ko-KR"/>
        </w:rPr>
        <w:t>R record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ind w:left="720"/>
        <w:rPr>
          <w:lang w:eastAsia="ko-KR"/>
        </w:rPr>
      </w:pPr>
      <w:r>
        <w:rPr>
          <w:lang w:eastAsia="ko-KR"/>
        </w:rPr>
        <w:t xml:space="preserve">int mo_type : </w:t>
      </w:r>
      <w:r>
        <w:rPr>
          <w:rFonts w:hint="eastAsia"/>
          <w:lang w:eastAsia="ko-KR"/>
        </w:rPr>
        <w:t>M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05, 06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ind w:left="720"/>
        <w:rPr>
          <w:lang w:eastAsia="ko-KR"/>
        </w:rPr>
      </w:pPr>
      <w:r>
        <w:rPr>
          <w:lang w:eastAsia="ko-KR"/>
        </w:rPr>
        <w:t>char mo_cal : M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ind w:left="720"/>
        <w:rPr>
          <w:rFonts w:hint="eastAsia"/>
          <w:lang w:eastAsia="ko-KR"/>
        </w:rPr>
      </w:pP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1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FC37FB">
        <w:rPr>
          <w:bCs/>
          <w:sz w:val="24"/>
          <w:lang w:eastAsia="ko-KR"/>
        </w:rPr>
        <w:t>make_EXSYM</w:t>
      </w:r>
      <w:r>
        <w:rPr>
          <w:rFonts w:hint="eastAsia"/>
          <w:bCs/>
          <w:sz w:val="24"/>
          <w:lang w:eastAsia="ko-KR"/>
        </w:rPr>
        <w:t>()</w:t>
      </w:r>
      <w:bookmarkEnd w:id="11"/>
    </w:p>
    <w:p w:rsidR="00564BC4" w:rsidRDefault="00564BC4" w:rsidP="00564BC4">
      <w:pPr>
        <w:pStyle w:val="3"/>
        <w:rPr>
          <w:lang w:eastAsia="ko-KR"/>
        </w:rPr>
      </w:pPr>
      <w:bookmarkStart w:id="12" w:name="_Toc130041411"/>
      <w:r>
        <w:rPr>
          <w:rFonts w:hint="eastAsia"/>
          <w:lang w:eastAsia="ko-KR"/>
        </w:rPr>
        <w:t>기능</w:t>
      </w:r>
      <w:bookmarkEnd w:id="12"/>
    </w:p>
    <w:p w:rsidR="0006784D" w:rsidRDefault="00FC37FB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p w:rsidR="00564BC4" w:rsidRPr="00965691" w:rsidRDefault="00FC37FB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int key : hash function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4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FC37FB">
        <w:rPr>
          <w:bCs/>
          <w:sz w:val="24"/>
          <w:lang w:eastAsia="ko-KR"/>
        </w:rPr>
        <w:t>check_EXSYM</w:t>
      </w:r>
      <w:r w:rsidR="00564BC4">
        <w:rPr>
          <w:rFonts w:hint="eastAsia"/>
          <w:bCs/>
          <w:sz w:val="24"/>
          <w:lang w:eastAsia="ko-KR"/>
        </w:rPr>
        <w:t>()</w:t>
      </w:r>
      <w:bookmarkEnd w:id="14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130041414"/>
      <w:r>
        <w:rPr>
          <w:rFonts w:hint="eastAsia"/>
          <w:iCs/>
          <w:sz w:val="24"/>
          <w:lang w:eastAsia="ko-KR"/>
        </w:rPr>
        <w:t>기능</w:t>
      </w:r>
      <w:bookmarkEnd w:id="15"/>
    </w:p>
    <w:p w:rsidR="00564BC4" w:rsidRDefault="00FC37FB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external symbol table</w:t>
      </w:r>
      <w:r>
        <w:rPr>
          <w:rFonts w:hint="eastAsia"/>
          <w:iCs/>
          <w:sz w:val="24"/>
          <w:lang w:eastAsia="ko-KR"/>
        </w:rPr>
        <w:t>에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이미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있는지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없는지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검사하는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함수이다</w:t>
      </w:r>
      <w:r>
        <w:rPr>
          <w:rFonts w:hint="eastAsia"/>
          <w:iCs/>
          <w:sz w:val="24"/>
          <w:lang w:eastAsia="ko-KR"/>
        </w:rPr>
        <w:t>.</w:t>
      </w:r>
      <w:r>
        <w:rPr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있다면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주소를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반환한다</w:t>
      </w:r>
      <w:r>
        <w:rPr>
          <w:rFonts w:hint="eastAsia"/>
          <w:iCs/>
          <w:sz w:val="24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6" w:name="_Toc130041415"/>
      <w:r>
        <w:rPr>
          <w:rFonts w:hint="eastAsia"/>
          <w:lang w:eastAsia="ko-KR"/>
        </w:rPr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p w:rsidR="00965691" w:rsidRPr="00965691" w:rsidRDefault="00FC37FB" w:rsidP="00965691">
      <w:pPr>
        <w:ind w:left="720"/>
        <w:rPr>
          <w:rFonts w:hint="eastAsia"/>
          <w:lang w:eastAsia="ko-KR"/>
        </w:rPr>
      </w:pPr>
      <w:r>
        <w:rPr>
          <w:lang w:eastAsia="ko-KR"/>
        </w:rPr>
        <w:t>int key : hash function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7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FC37FB">
        <w:rPr>
          <w:bCs/>
          <w:sz w:val="24"/>
          <w:lang w:eastAsia="ko-KR"/>
        </w:rPr>
        <w:t>print_Load_map</w:t>
      </w:r>
      <w:r w:rsidR="00564BC4">
        <w:rPr>
          <w:rFonts w:hint="eastAsia"/>
          <w:bCs/>
          <w:sz w:val="24"/>
          <w:lang w:eastAsia="ko-KR"/>
        </w:rPr>
        <w:t>()</w:t>
      </w:r>
      <w:bookmarkEnd w:id="17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130041417"/>
      <w:r>
        <w:rPr>
          <w:rFonts w:hint="eastAsia"/>
          <w:iCs/>
          <w:sz w:val="24"/>
          <w:lang w:eastAsia="ko-KR"/>
        </w:rPr>
        <w:t>기능</w:t>
      </w:r>
      <w:bookmarkEnd w:id="18"/>
    </w:p>
    <w:p w:rsidR="001B413C" w:rsidRPr="00542201" w:rsidRDefault="00FC37FB" w:rsidP="00564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relocation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, </w:t>
      </w:r>
      <w:r w:rsidR="0073599C">
        <w:rPr>
          <w:lang w:eastAsia="ko-KR"/>
        </w:rPr>
        <w:t>definition record</w:t>
      </w:r>
      <w:r w:rsidR="0073599C">
        <w:rPr>
          <w:rFonts w:hint="eastAsia"/>
          <w:lang w:eastAsia="ko-KR"/>
        </w:rPr>
        <w:t>의</w:t>
      </w:r>
      <w:r w:rsidR="0073599C">
        <w:rPr>
          <w:rFonts w:hint="eastAsia"/>
          <w:lang w:eastAsia="ko-KR"/>
        </w:rPr>
        <w:t xml:space="preserve"> </w:t>
      </w:r>
      <w:r w:rsidR="0073599C">
        <w:rPr>
          <w:rFonts w:hint="eastAsia"/>
          <w:lang w:eastAsia="ko-KR"/>
        </w:rPr>
        <w:t>주소를</w:t>
      </w:r>
      <w:r w:rsidR="0073599C">
        <w:rPr>
          <w:rFonts w:hint="eastAsia"/>
          <w:lang w:eastAsia="ko-KR"/>
        </w:rPr>
        <w:t xml:space="preserve"> </w:t>
      </w:r>
      <w:r w:rsidR="0073599C">
        <w:rPr>
          <w:rFonts w:hint="eastAsia"/>
          <w:lang w:eastAsia="ko-KR"/>
        </w:rPr>
        <w:t>출력하는</w:t>
      </w:r>
      <w:r w:rsidR="0073599C">
        <w:rPr>
          <w:rFonts w:hint="eastAsia"/>
          <w:lang w:eastAsia="ko-KR"/>
        </w:rPr>
        <w:t xml:space="preserve"> </w:t>
      </w:r>
      <w:r w:rsidR="0073599C">
        <w:rPr>
          <w:rFonts w:hint="eastAsia"/>
          <w:lang w:eastAsia="ko-KR"/>
        </w:rPr>
        <w:t>함수이다</w:t>
      </w:r>
      <w:r w:rsidR="0073599C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8"/>
      <w:r>
        <w:rPr>
          <w:rFonts w:hint="eastAsia"/>
          <w:iCs/>
          <w:sz w:val="24"/>
          <w:lang w:eastAsia="ko-KR"/>
        </w:rPr>
        <w:t>사용변수</w:t>
      </w:r>
      <w:bookmarkEnd w:id="19"/>
    </w:p>
    <w:p w:rsidR="00564BC4" w:rsidRDefault="0073599C" w:rsidP="00564BC4">
      <w:pPr>
        <w:ind w:left="720"/>
        <w:rPr>
          <w:lang w:eastAsia="ko-KR"/>
        </w:rPr>
      </w:pPr>
      <w:r>
        <w:rPr>
          <w:lang w:eastAsia="ko-KR"/>
        </w:rPr>
        <w:t xml:space="preserve">exsym_table *tmp, sorted[300], swap : </w:t>
      </w:r>
      <w:r>
        <w:rPr>
          <w:rFonts w:hint="eastAsia"/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counter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swap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rPr>
          <w:lang w:eastAsia="ko-KR"/>
        </w:rPr>
      </w:pPr>
    </w:p>
    <w:p w:rsidR="00FC37FB" w:rsidRPr="00FC37FB" w:rsidRDefault="00FC37FB" w:rsidP="00FC37FB">
      <w:pPr>
        <w:pStyle w:val="2"/>
        <w:rPr>
          <w:rFonts w:hint="eastAsia"/>
          <w:sz w:val="24"/>
          <w:szCs w:val="24"/>
          <w:lang w:eastAsia="ko-KR"/>
        </w:rPr>
      </w:pPr>
      <w:r w:rsidRPr="00FC37FB">
        <w:rPr>
          <w:rFonts w:hint="eastAsia"/>
          <w:sz w:val="24"/>
          <w:szCs w:val="24"/>
          <w:lang w:eastAsia="ko-KR"/>
        </w:rPr>
        <w:t>모듈이름</w:t>
      </w:r>
      <w:r w:rsidRPr="00FC37FB">
        <w:rPr>
          <w:rFonts w:hint="eastAsia"/>
          <w:sz w:val="24"/>
          <w:szCs w:val="24"/>
          <w:lang w:eastAsia="ko-KR"/>
        </w:rPr>
        <w:t>:</w:t>
      </w:r>
      <w:r w:rsidRPr="00FC37FB">
        <w:rPr>
          <w:sz w:val="24"/>
          <w:szCs w:val="24"/>
          <w:lang w:eastAsia="ko-KR"/>
        </w:rPr>
        <w:t xml:space="preserve"> </w:t>
      </w:r>
      <w:r w:rsidRPr="00FC37FB">
        <w:rPr>
          <w:rFonts w:hint="eastAsia"/>
          <w:sz w:val="24"/>
          <w:szCs w:val="24"/>
          <w:lang w:eastAsia="ko-KR"/>
        </w:rPr>
        <w:t>print_bp()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73599C" w:rsidRPr="0073599C" w:rsidRDefault="0073599C" w:rsidP="0073599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break point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사용변수</w:t>
      </w:r>
    </w:p>
    <w:p w:rsidR="0073599C" w:rsidRPr="0073599C" w:rsidRDefault="0073599C" w:rsidP="0073599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symbol_table *ptr : break point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for</w:t>
      </w:r>
      <w:r>
        <w:rPr>
          <w:rFonts w:hint="eastAsia"/>
          <w:lang w:eastAsia="ko-KR"/>
        </w:rPr>
        <w:t>문의</w:t>
      </w:r>
      <w:r>
        <w:rPr>
          <w:rFonts w:hint="eastAsia"/>
          <w:lang w:eastAsia="ko-KR"/>
        </w:rPr>
        <w:t xml:space="preserve"> counter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C37FB" w:rsidRPr="00FC37FB" w:rsidRDefault="00FC37FB" w:rsidP="00FC37FB">
      <w:pPr>
        <w:pStyle w:val="2"/>
        <w:rPr>
          <w:sz w:val="24"/>
          <w:szCs w:val="24"/>
          <w:lang w:eastAsia="ko-KR"/>
        </w:rPr>
      </w:pPr>
      <w:r w:rsidRPr="00FC37FB">
        <w:rPr>
          <w:rFonts w:hint="eastAsia"/>
          <w:sz w:val="24"/>
          <w:szCs w:val="24"/>
          <w:lang w:eastAsia="ko-KR"/>
        </w:rPr>
        <w:t>모듈이름</w:t>
      </w:r>
      <w:r w:rsidRPr="00FC37FB">
        <w:rPr>
          <w:rFonts w:hint="eastAsia"/>
          <w:sz w:val="24"/>
          <w:szCs w:val="24"/>
          <w:lang w:eastAsia="ko-KR"/>
        </w:rPr>
        <w:t xml:space="preserve">: </w:t>
      </w:r>
      <w:r w:rsidRPr="00FC37FB">
        <w:rPr>
          <w:sz w:val="24"/>
          <w:szCs w:val="24"/>
          <w:lang w:eastAsia="ko-KR"/>
        </w:rPr>
        <w:t>make_bplist()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73599C" w:rsidRPr="0073599C" w:rsidRDefault="0073599C" w:rsidP="0073599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break point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</w:p>
    <w:p w:rsidR="0073599C" w:rsidRPr="0073599C" w:rsidRDefault="0073599C" w:rsidP="0073599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symbol_table *ptr, *new : 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C37FB" w:rsidRPr="00FC37FB" w:rsidRDefault="00FC37FB" w:rsidP="00FC37FB">
      <w:pPr>
        <w:pStyle w:val="2"/>
        <w:rPr>
          <w:sz w:val="24"/>
          <w:szCs w:val="24"/>
          <w:lang w:eastAsia="ko-KR"/>
        </w:rPr>
      </w:pPr>
      <w:r w:rsidRPr="00FC37FB">
        <w:rPr>
          <w:sz w:val="24"/>
          <w:szCs w:val="24"/>
          <w:lang w:eastAsia="ko-KR"/>
        </w:rPr>
        <w:t>Run()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646BC4" w:rsidRPr="00646BC4" w:rsidRDefault="00646BC4" w:rsidP="00646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</w:p>
    <w:p w:rsidR="00646BC4" w:rsidRPr="00646BC4" w:rsidRDefault="00646BC4" w:rsidP="00646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FC37FB" w:rsidRPr="00FC37FB" w:rsidRDefault="00FC37FB" w:rsidP="00FC37FB">
      <w:pPr>
        <w:pStyle w:val="2"/>
        <w:rPr>
          <w:sz w:val="24"/>
          <w:szCs w:val="24"/>
          <w:lang w:eastAsia="ko-KR"/>
        </w:rPr>
      </w:pPr>
      <w:r w:rsidRPr="00FC37FB">
        <w:rPr>
          <w:sz w:val="24"/>
          <w:szCs w:val="24"/>
          <w:lang w:eastAsia="ko-KR"/>
        </w:rPr>
        <w:t>free_EXSYM()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646BC4" w:rsidRPr="00646BC4" w:rsidRDefault="00646BC4" w:rsidP="00646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free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</w:p>
    <w:p w:rsidR="00646BC4" w:rsidRPr="00646BC4" w:rsidRDefault="00646BC4" w:rsidP="00646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exsym_table *ptr : for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lang w:eastAsia="ko-KR"/>
        </w:rPr>
        <w:t xml:space="preserve"> counter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C37FB" w:rsidRPr="00FC37FB" w:rsidRDefault="00FC37FB" w:rsidP="00FC37FB">
      <w:pPr>
        <w:pStyle w:val="2"/>
        <w:rPr>
          <w:rFonts w:hint="eastAsia"/>
          <w:sz w:val="24"/>
          <w:szCs w:val="24"/>
          <w:lang w:eastAsia="ko-KR"/>
        </w:rPr>
      </w:pPr>
      <w:r w:rsidRPr="00FC37FB">
        <w:rPr>
          <w:rFonts w:hint="eastAsia"/>
          <w:sz w:val="24"/>
          <w:szCs w:val="24"/>
          <w:lang w:eastAsia="ko-KR"/>
        </w:rPr>
        <w:t>free_bp()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646BC4" w:rsidRPr="00646BC4" w:rsidRDefault="00646BC4" w:rsidP="00646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break point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FC37FB" w:rsidRDefault="00FC37FB" w:rsidP="00FC37FB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</w:p>
    <w:p w:rsidR="00646BC4" w:rsidRPr="00646BC4" w:rsidRDefault="00646BC4" w:rsidP="00646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symbol_table *ptr :</w:t>
      </w:r>
      <w:r>
        <w:rPr>
          <w:lang w:eastAsia="ko-KR"/>
        </w:rPr>
        <w:t xml:space="preserve"> 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counter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C37FB" w:rsidRPr="00564BC4" w:rsidRDefault="00FC37FB" w:rsidP="00FC37FB">
      <w:pPr>
        <w:rPr>
          <w:rFonts w:hint="eastAsia"/>
          <w:lang w:eastAsia="ko-KR"/>
        </w:rPr>
      </w:pPr>
    </w:p>
    <w:p w:rsidR="00564BC4" w:rsidRPr="00564BC4" w:rsidRDefault="00564BC4" w:rsidP="00564BC4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0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0"/>
    </w:p>
    <w:p w:rsidR="003C0BF8" w:rsidRPr="00D6407C" w:rsidRDefault="00646BC4" w:rsidP="00D6407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symbol_table *bp_list</w:t>
      </w:r>
    </w:p>
    <w:p w:rsidR="003C0BF8" w:rsidRPr="002B42A9" w:rsidRDefault="00646BC4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break point linked list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3C0BF8" w:rsidRDefault="00646BC4" w:rsidP="00646BC4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exsym_table *exsym[MAX_HASH]</w:t>
      </w:r>
    </w:p>
    <w:p w:rsidR="00646BC4" w:rsidRPr="00646BC4" w:rsidRDefault="00646BC4" w:rsidP="00646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rPr>
          <w:lang w:eastAsia="ko-KR"/>
        </w:rPr>
      </w:pPr>
    </w:p>
    <w:p w:rsidR="00564BC4" w:rsidRDefault="00646BC4" w:rsidP="00E2119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i</w:t>
      </w:r>
      <w:r>
        <w:rPr>
          <w:bCs/>
          <w:sz w:val="24"/>
          <w:lang w:eastAsia="ko-KR"/>
        </w:rPr>
        <w:t>nt progaddr</w:t>
      </w:r>
    </w:p>
    <w:p w:rsidR="00965691" w:rsidRPr="00965691" w:rsidRDefault="00646BC4" w:rsidP="00965691">
      <w:pPr>
        <w:ind w:firstLine="720"/>
        <w:rPr>
          <w:lang w:eastAsia="ko-KR"/>
        </w:rPr>
      </w:pPr>
      <w:r>
        <w:rPr>
          <w:lang w:eastAsia="ko-KR"/>
        </w:rPr>
        <w:t>program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F2618" w:rsidRPr="006F2618" w:rsidRDefault="006F2618" w:rsidP="00542201">
      <w:pPr>
        <w:pStyle w:val="2"/>
        <w:numPr>
          <w:ilvl w:val="0"/>
          <w:numId w:val="0"/>
        </w:numPr>
        <w:rPr>
          <w:lang w:eastAsia="ko-KR"/>
        </w:rPr>
      </w:pPr>
    </w:p>
    <w:p w:rsidR="00E21195" w:rsidRPr="006F2618" w:rsidRDefault="00586326" w:rsidP="006F2618">
      <w:pPr>
        <w:pStyle w:val="2"/>
        <w:rPr>
          <w:sz w:val="24"/>
          <w:szCs w:val="24"/>
          <w:lang w:eastAsia="ko-KR"/>
        </w:rPr>
      </w:pPr>
      <w:bookmarkStart w:id="21" w:name="_Toc130041423"/>
      <w:r>
        <w:rPr>
          <w:rFonts w:hint="eastAsia"/>
          <w:sz w:val="24"/>
          <w:szCs w:val="24"/>
          <w:lang w:eastAsia="ko-KR"/>
        </w:rPr>
        <w:t>i</w:t>
      </w:r>
      <w:r w:rsidR="002B42A9">
        <w:rPr>
          <w:rFonts w:hint="eastAsia"/>
          <w:sz w:val="24"/>
          <w:szCs w:val="24"/>
          <w:lang w:eastAsia="ko-KR"/>
        </w:rPr>
        <w:t xml:space="preserve">nt </w:t>
      </w:r>
      <w:bookmarkEnd w:id="21"/>
      <w:r w:rsidR="00646BC4">
        <w:rPr>
          <w:sz w:val="24"/>
          <w:szCs w:val="24"/>
          <w:lang w:eastAsia="ko-KR"/>
        </w:rPr>
        <w:t>run_first_try, run_start_addr, run_end_addr, run_last_addr</w:t>
      </w:r>
    </w:p>
    <w:p w:rsidR="00E21195" w:rsidRDefault="00646BC4" w:rsidP="002B42A9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run</w:t>
      </w:r>
      <w:r>
        <w:rPr>
          <w:rFonts w:hint="eastAsia"/>
          <w:sz w:val="24"/>
          <w:szCs w:val="24"/>
          <w:lang w:eastAsia="ko-KR"/>
        </w:rPr>
        <w:t>함수에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필요한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함수들이다</w:t>
      </w:r>
      <w:r>
        <w:rPr>
          <w:rFonts w:hint="eastAsia"/>
          <w:sz w:val="24"/>
          <w:szCs w:val="24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#include&lt;stdio.h&gt;</w:t>
      </w:r>
    </w:p>
    <w:p w:rsidR="00400154" w:rsidRDefault="00400154" w:rsidP="006070F7">
      <w:pPr>
        <w:rPr>
          <w:rFonts w:hint="eastAsia"/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 xml:space="preserve">include </w:t>
      </w:r>
      <w:r>
        <w:rPr>
          <w:lang w:eastAsia="ko-KR"/>
        </w:rPr>
        <w:t>“20141543.h”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정의되는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*/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MAX_HASH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20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//hash table's num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MAX_SYMTAB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26</w:t>
      </w:r>
    </w:p>
    <w:p w:rsidR="006070F7" w:rsidRDefault="00892AA2" w:rsidP="00892AA2">
      <w:pPr>
        <w:rPr>
          <w:rFonts w:ascii="돋움체" w:eastAsia="돋움체" w:cs="돋움체"/>
          <w:color w:val="008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MAX_MEMORY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1048576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//memory's num</w:t>
      </w:r>
    </w:p>
    <w:p w:rsidR="00892AA2" w:rsidRDefault="00892AA2" w:rsidP="00892AA2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*/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hash_Node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*hash_Table[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MAX_HASH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linkedList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*L;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symbol_table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*symtab[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MAX_SYMTAB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symbol_table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*bp_list=NULL;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exsym_table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*exsym[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MAX_HASH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*obj;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pc, base;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obj_cnt, line_cnt;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flag=1, error_flag=0, ex_flag=0, indi_flag=0, imm_flag=0, pb_flag;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locctr = 0;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progaddr = 0, address = 0;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run_first_try;</w:t>
      </w:r>
    </w:p>
    <w:p w:rsidR="00892AA2" w:rsidRDefault="00892AA2" w:rsidP="00892AA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run_start_addr, run_end_addr, run_last_addr;</w:t>
      </w:r>
    </w:p>
    <w:p w:rsidR="006070F7" w:rsidRDefault="00892AA2" w:rsidP="00892AA2">
      <w:pPr>
        <w:rPr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memory[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MAX_MEMORY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 = {0,};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main(){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j, 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comma_cnt, token_cnt, null_cnt, tab_cnt;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Op_flag, mne_flag, du_flag;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start=0, end=0, value;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progaddr_tmp, bp_addr;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input_command[84], input_dummy[84], command_str[84];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*input[40];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*stop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symbol_table *bp_tmp = bp_list;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 = (linkedList*)malloc(sizeof(linkedList));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L-&gt;cur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L-&gt;head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L-&gt;tail = NULL;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run_start_addr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run_end_addr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run_last_addr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run_first_try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progaddr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Op_flag = Read_Op();</w:t>
      </w:r>
      <w:r>
        <w:rPr>
          <w:lang w:eastAsia="ko-KR"/>
        </w:rPr>
        <w:tab/>
        <w:t>//read opcode.txt file and make hash table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//while opcode.txt is open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while(Op_flag){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//initialize local variable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mne_flag=1;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du_flag=1;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comma_cnt=0;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token_cnt=0;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null_cnt=0;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tab_cnt=0;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printf("sicsim&gt; 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scanf("%c", &amp;input_command[i]);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while(input_command[i] != '\n'){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input_dummy[i] = input_command[i];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if(input_command[i] == ' 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null_cnt++;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if(input_command[i] == '\t'){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input_dummy[i] = ' 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tab_cnt++;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if(input_command[i] == ','){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scanf("%c", &amp;input_command[i]);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input_command[i] = '\0';</w:t>
      </w:r>
      <w:r>
        <w:rPr>
          <w:lang w:eastAsia="ko-KR"/>
        </w:rPr>
        <w:tab/>
        <w:t xml:space="preserve">//for make perfect input string 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input_dummy[i]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//input is only enter or tab+space bar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if(i==0 || (null_cnt + tab_cnt == i)){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sscanf(input_dummy, "%s", command_str);</w:t>
      </w:r>
      <w:r>
        <w:rPr>
          <w:lang w:eastAsia="ko-KR"/>
        </w:rPr>
        <w:tab/>
        <w:t>//cut only command part from input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//cut input string by token " " and store it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input[j] = strtok(input_dummy, " 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while(input[j]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token_cnt++;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input[++j] = strtok(NULL, " "); 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h[elp]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if((strcmp(input[0], "help")==0 || strcmp(input[0], "h")==0) &amp;&amp; (token_cnt==1)){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printf("h[elp]\nd[ir]\nq[uit]\nhi[story]\ndu[mp] [start, end]\ne[dit] address, value\nf[ill] start, end, value\nreset\nopcode mnemonic\nopcodelist\nassemble filename\ntype filename\nsymbol\n\n");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d[ir]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if((strcmp(input[0], "dir")==0 || strcmp(input[0], "d")==0) &amp;&amp; (token_cnt==1)){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dir_list_print();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q[uit]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if((strcmp(input[0], "quit")==0 || strcmp(input[0], "q")==0) &amp;&amp; (token_cnt==1)){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free_SYMTAB();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hi[story]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if((strcmp(input[0], "history")==0 || strcmp(input[0], "hi")==0) &amp;&amp; (token_cnt==1)){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printNode(&amp;flag);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du[mp]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"dump")==0 || strcmp(command_str, "du")==0)){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if(comma_cnt &gt;= 0 &amp;&amp; comma_cnt &lt; 2){ //check comma's num is 0 or 1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if(comma_cnt == 0){</w:t>
      </w:r>
      <w:r>
        <w:rPr>
          <w:lang w:eastAsia="ko-KR"/>
        </w:rPr>
        <w:tab/>
        <w:t>//when comma's num is 0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if(token_cnt == 1){</w:t>
      </w:r>
      <w:r>
        <w:rPr>
          <w:lang w:eastAsia="ko-KR"/>
        </w:rPr>
        <w:tab/>
        <w:t>//when input command is only dump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if(address &gt;= MAX_MEMORY){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print_dump(address, address+10*16-1,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2){</w:t>
      </w:r>
      <w:r>
        <w:rPr>
          <w:lang w:eastAsia="ko-KR"/>
        </w:rPr>
        <w:tab/>
        <w:t>//when input command is dump start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 = dump_check(input[1], strlen(input[1]));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sscanf(input[1], "%X", &amp;start);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print_dump(start, start+10*16-1,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if(comma_cnt == 1){</w:t>
      </w:r>
      <w:r>
        <w:rPr>
          <w:lang w:eastAsia="ko-KR"/>
        </w:rPr>
        <w:tab/>
        <w:t>//when comma's num is 1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if(token_cnt == 4){</w:t>
      </w:r>
      <w:r>
        <w:rPr>
          <w:lang w:eastAsia="ko-KR"/>
        </w:rPr>
        <w:tab/>
        <w:t>//when input is dump start , end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if(strcmp(input[2], ",")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 = dump_check(input[1], strlen(input[1]));</w:t>
      </w:r>
      <w:r>
        <w:rPr>
          <w:lang w:eastAsia="ko-KR"/>
        </w:rPr>
        <w:tab/>
        <w:t>//check start is correct input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 = dump_check(input[3], strlen(input[3]));</w:t>
      </w:r>
      <w:r>
        <w:rPr>
          <w:lang w:eastAsia="ko-KR"/>
        </w:rPr>
        <w:tab/>
        <w:t>//check end is correct input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sscanf(input[1], "%X", &amp;start);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sscanf(input[3], "%X", &amp;end);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print_dump(start, end,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3){</w:t>
      </w:r>
      <w:r>
        <w:rPr>
          <w:lang w:eastAsia="ko-KR"/>
        </w:rPr>
        <w:tab/>
        <w:t>//when input is dump start, end or start ,end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find_command(input, &amp;du_flag, &amp;start, &amp;end);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print_dump(start, end,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2){</w:t>
      </w:r>
      <w:r>
        <w:rPr>
          <w:lang w:eastAsia="ko-KR"/>
        </w:rPr>
        <w:tab/>
        <w:t>//when input is dump start,end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for(k=0; k&lt;strlen(input[1]); k++){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if(input[1][k] == ','){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if(k==0 || k==strlen(input[1])-1){</w:t>
      </w:r>
      <w:r>
        <w:rPr>
          <w:lang w:eastAsia="ko-KR"/>
        </w:rPr>
        <w:tab/>
        <w:t>//check comma's location is front or back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if(!((input[1][k] &gt;= '0' &amp;&amp; input[1][k] &lt;= '9') || (input[1][k] &gt;= 'A' &amp;&amp; input[1][k] &lt;= 'F') || (input[1][k] &gt;= 'a' &amp;&amp; input[1][k] &lt;= 'f'))){</w:t>
      </w:r>
      <w:r>
        <w:rPr>
          <w:lang w:eastAsia="ko-KR"/>
        </w:rPr>
        <w:tab/>
        <w:t xml:space="preserve">//check start and end is correct input 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= strtol(input[1], &amp;stop, 16);</w:t>
      </w:r>
      <w:r>
        <w:rPr>
          <w:lang w:eastAsia="ko-KR"/>
        </w:rPr>
        <w:tab/>
        <w:t>//accept start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stop = stop+1;</w:t>
      </w:r>
      <w:r>
        <w:rPr>
          <w:lang w:eastAsia="ko-KR"/>
        </w:rPr>
        <w:tab/>
        <w:t>//because stop's value is ","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 = strtol(stop, &amp;stop, 16);</w:t>
      </w:r>
      <w:r>
        <w:rPr>
          <w:lang w:eastAsia="ko-KR"/>
        </w:rPr>
        <w:tab/>
        <w:t>//accept end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print_dump(start, end,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e[dit]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"edit")==0 || strcmp(command_str, "e")==0)){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if(comma_cnt == 1){</w:t>
      </w:r>
      <w:r>
        <w:rPr>
          <w:lang w:eastAsia="ko-KR"/>
        </w:rPr>
        <w:tab/>
        <w:t>//when comma's num is one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if(token_cnt == 2){</w:t>
      </w:r>
      <w:r>
        <w:rPr>
          <w:lang w:eastAsia="ko-KR"/>
        </w:rPr>
        <w:tab/>
        <w:t>//when input is edit address,vale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for(k=0; k&lt;strlen(input[1]); k++){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if(input[1][k] == ','){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if(k==0 || k==strlen(input[1])-1){</w:t>
      </w:r>
      <w:r>
        <w:rPr>
          <w:lang w:eastAsia="ko-KR"/>
        </w:rPr>
        <w:tab/>
        <w:t>//check comma's location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if(!((input[1][k] &gt;= '0' &amp;&amp; input[1][k] &lt;= '9') || (input[1][k] &gt;= 'A' &amp;&amp; input[1][k] &lt;= 'F') || (input[1][k] &gt;= 'a' &amp;&amp; input[1][k] &lt;= 'f'))){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= strtol(input[1], &amp;stop, 16);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stop = stop+1;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 = strtol(stop, &amp;stop, 16);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edit(start, end);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3){</w:t>
      </w:r>
      <w:r>
        <w:rPr>
          <w:lang w:eastAsia="ko-KR"/>
        </w:rPr>
        <w:tab/>
        <w:t>//when input is edit address, value or adress ,value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find_command(input, &amp;du_flag, &amp;start, &amp;end);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edit(start, end);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4){</w:t>
      </w:r>
      <w:r>
        <w:rPr>
          <w:lang w:eastAsia="ko-KR"/>
        </w:rPr>
        <w:tab/>
        <w:t>//when input is edit address ,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if(strcmp(input[2], ",")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 = dump_check(input[1], strlen(input[1]));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du_flag = dump_check(input[3], strlen(input[3]));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sscanf(input[1], "%X", &amp;start);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sscanf(input[3], "%X", &amp;end);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edit(start, end);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f[ill]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"fill")==0 || strcmp(command_str, "f") == 0)){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if(comma_cnt == 2){</w:t>
      </w:r>
      <w:r>
        <w:rPr>
          <w:lang w:eastAsia="ko-KR"/>
        </w:rPr>
        <w:tab/>
        <w:t>//when comma's num is 2, i.e. fill start, end,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find_command_f(input, token_cnt, &amp;du_flag, &amp;start, &amp;end, &amp;value);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if(du_flag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fill(start, end, value);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reset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if((strcmp(input[0], "reset")==0) &amp;&amp; (token_cnt==1)){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reset_mem();</w:t>
      </w:r>
      <w:r>
        <w:rPr>
          <w:lang w:eastAsia="ko-KR"/>
        </w:rPr>
        <w:tab/>
        <w:t>//make memory's value all 0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opcode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"opcode")==0)){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if(token_cnt == 2){</w:t>
      </w:r>
      <w:r>
        <w:rPr>
          <w:lang w:eastAsia="ko-KR"/>
        </w:rPr>
        <w:tab/>
        <w:t>//when input is opcode mnemonic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for(k=0; k&lt;strlen(input[1]); k++){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if(!(input[1][k] &gt;= 'A' &amp;&amp; input[1][k] &lt;= 'Z')){</w:t>
      </w:r>
      <w:r>
        <w:rPr>
          <w:lang w:eastAsia="ko-KR"/>
        </w:rPr>
        <w:tab/>
        <w:t>//check input mnemonic is composed by upper case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mne_flag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if(mne_flag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printHashNode(input[1],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printf("Wrong mnemonic!\n");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printf("Wrong Input!\n");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opcodelist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if((strcmp(input[0], "opcodelist")==0) &amp;&amp; (token_cnt==1)){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printHashTable();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type filename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"type")==0) &amp;&amp; (token_cnt == 2)){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printFile(input[1],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assemble filename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"assemble")==0) &amp;&amp; (token_cnt == 2)){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free_SYMTAB();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pass(input[1], 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symbol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"symbol")==0) &amp;&amp; (token_cnt == 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if(error_flag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print_SYMTAB();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progaddr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if(strcmp(command_str, "progaddr")==0){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if(token_cnt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progaddr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progaddr_tmp = progaddr;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progaddr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for(i=strlen(input[1])-1; i&gt;=0; i--){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if(hex_to_dec(input[1][i]) ==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progaddr = progaddr_tmp;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progaddr += (hex_to_dec(input[1][i]) * j);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j *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loader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"loader")==0) &amp;&amp; (token_cnt &gt;= 2) &amp;&amp; (token_cnt &lt;= 4)){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free_EXSYM();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pass1_loader(input[1], input[2], input[3]);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if(error_flag == 1) 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run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if((strcmp(command_str, "run")==0) &amp;&amp; (token_cnt == 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/*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bp_tmp = bp_list;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if(run_last_addr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printf("Nothing loaded!\n");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if(bp_tmp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run_end_addr = run_last_addr;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Run();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run_first_try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printf("\tEnd Program\n");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run_end_addr = bp_tmp-&gt;loc;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Run();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run_start_addr = run_end_addr;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printf("\tStop at checkpoint [%04X]\n", bp_tmp-&gt;loc);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bp_tmp = bp_list;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bp_list = bp_list-&gt;next;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free(bp_tmp);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bp_tmp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*/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Run();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bp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if(strcmp(command_str, "bp")==0){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if(token_cnt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print_bp();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2 &amp;&amp; (strcmp(input[1], "clear")==0)){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free_bp();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if(token_cnt ==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token_cnt = sscanf(input_command, "%s %x", input[1], &amp;bp_addr);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printf("[ok] create breakpoint %04X\n", bp_addr);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make_bplist(bp_addr);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createNode(input_command);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input command is wrong input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free_hashTable();</w:t>
      </w:r>
      <w:r>
        <w:rPr>
          <w:lang w:eastAsia="ko-KR"/>
        </w:rPr>
        <w:tab/>
        <w:t>//free hash table's linked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free_linkedList();</w:t>
      </w:r>
      <w:r>
        <w:rPr>
          <w:lang w:eastAsia="ko-KR"/>
        </w:rPr>
        <w:tab/>
        <w:t>//free linked list that store history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//read opcode.txt file function and make hash table from opcode.txt's contents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Read_Op(){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FILE *fp = fopen("opcode.txt",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optmp, i, tmp=-1;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mnetmp[10];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formattmp[5];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i&lt;MAX_HASH;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hash_Table[i]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 = fscanf(fp, "%X %s %s", &amp;optmp, mnetmp, formattmp);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if(tmp == -1)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createHashTable(optmp, mnetmp, formattmp);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return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//make hash table's key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hash_Func(char *mne){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sum=0;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i&lt;strlen(mne);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+= mne[i];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sum % MAX_HASH;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//make hash table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createHashTable(int op, char *mne, char *form){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*new = (hash_Node*)malloc(sizeof(hash_Node));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*ptr;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 = hash_Func(mne);</w:t>
      </w:r>
      <w:r>
        <w:rPr>
          <w:lang w:eastAsia="ko-KR"/>
        </w:rPr>
        <w:tab/>
        <w:t>//find key by mnemonic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new-&gt;opcode = op;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strcpy(new-&gt;mnemonic, mne);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strcpy(new-&gt;format, form);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new-&gt;next = NULL;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ptr = hash_Table[key];</w:t>
      </w:r>
      <w:r>
        <w:rPr>
          <w:lang w:eastAsia="ko-KR"/>
        </w:rPr>
        <w:tab/>
        <w:t>//go to hash table[key]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if(hash_Table[key]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hash_Table[key]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while(ptr-&gt;next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(ptr-&gt;next);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(ptr-&gt;next)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hash table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printHashTable(){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i&lt;MAX_HASH;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hash_Table[i];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printf("%d : ", i);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if(hash_Table[i]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while(ptr-&gt;next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printf("[%s, %X] -&gt; ", ptr-&gt;mnemonic, ptr-&gt;opcode);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printf("[%s, %X]\n", ptr-&gt;mnemonic, ptr-&gt;opcode);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mnemonic's opcode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printHashNode(char *tdata, char *vdata){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 = hash_Func(tdata);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*ptr = hash_Table[key];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while(ptr-&gt;next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if(strcmp(ptr-&gt;mnemonic, tdata)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printf("opcde is %X\n", ptr-&gt;opcode);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if(strcmp(ptr-&gt;mnemonic, tdata)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printf("opcode is %X\n", ptr-&gt;opcode);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printf("%s is not in opcode list\n", tdata);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createNode(vdata);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present directory's file and directory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dir_list_print(){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cnt=0;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DIR *dir_info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struct dirent *dir_entry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struct stat buf;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filepath[100];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dir_info = opendir(".");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while((dir_entry = readdir(dir_info))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strcpy(filepath, dir_entry-&gt;d_name);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if((strcmp(filepath, "..") == 0) || (strcmp(filepath, ".") == 0))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lstat(filepath, &amp;buf);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printf("%20s", filepath);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if(S_ISDIR(buf.st_mode)) printf("/");</w:t>
      </w:r>
      <w:r>
        <w:rPr>
          <w:lang w:eastAsia="ko-KR"/>
        </w:rPr>
        <w:tab/>
        <w:t>//put "/" to directory name's end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if(S_IEXEC &amp; buf.st_mode) printf("*");</w:t>
      </w:r>
      <w:r>
        <w:rPr>
          <w:lang w:eastAsia="ko-KR"/>
        </w:rPr>
        <w:tab/>
        <w:t>//put "*" to execution file's end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if(cnt % 3 == 0) printf("\n");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closedir(dir_info);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//when input is normal, put input to linked list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createNode(char *tdata){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node *newNode = (node*)malloc(sizeof(node));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strcpy(newNode-&gt;data, tdata);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newNode-&gt;next = NULL;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if(L-&gt;head == NULL &amp;&amp; L-&gt;tail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L-&gt;head = newNode;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L-&gt;tail = newNode;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L-&gt;tail-&gt;next = newNode;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L-&gt;tail = newNode;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L-&gt;cur = newNode;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linked list that store history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printNode(int *flag){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node *p = L-&gt;head;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if(*flag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while(p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printf("%-5d\t%s\n", i, p-&gt;data);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 = p-&gt;next;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//make memory's value to 0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reset_mem(){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for(i=0; i&lt;MAX_MEMORY;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memory[i]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//check string if it is composed by number or alphabet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dump_check(char *str, int len){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flag=1;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i&lt;len;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if(!((str[i] &gt;= '0' &amp;&amp; str[i] &lt;= '9') || (str[i] &gt;= 'A' &amp;&amp; str[i] &lt;= 'F') || (str[i] &gt;= 'a' &amp;&amp; str[i] &lt;= 'f'))){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//when input command is dump or edit, find start(address), end(value)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find_command(char **command, int *tmp,  int *a, int *b){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k,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flag=1;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for(k=0; k&lt;strlen(command[1])-1; k++){//move k to start(address)'s end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for(j=0; j&lt;strlen(command[2]);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if((k&gt;0 &amp;&amp; j&gt;0) &amp;&amp; (command[1][k] == ',')){//when command is dump(edit) start(address), end(value)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command[1][k] = '\0';//make comma to null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dump_check(command[1], strlen(command[1]));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dump_check(command[2], strlen(command[2]));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sscanf(command[1], "%X", 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sscanf(command[2], "%X", b);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if((k&gt;0 &amp;&amp; j&gt;0) &amp;&amp; (command[2][0] == ',')){//when command is dump(edit) start(address) ,end(value)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command[2][0] = '0';//make comma to num 0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dump_check(command[1], strlen(command[1]));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dump_check(command[2], strlen(command[2]));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sscanf(command[1], "%X", 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sscanf(command[2], "%X", b);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*tmp = flag;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//when input command is fill, find start, end, value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find_command_f(char **command, int cnt, int *tmp, int *a, int *b, int *v){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j, k, len=0, flag=1, comma1=0, comma2=0;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*ptr=NULL;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 xml:space="preserve">char tmp_co[84];//string that copy input 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k=0;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for(i=1; i&lt;cnt; i++){ //cnt means input's token number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for(j=0; j&lt;strlen(command[i]);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len++;//for store comma's location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if(command[i][j] == ','){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if(comma1 &gt; 0){</w:t>
      </w:r>
      <w:r>
        <w:rPr>
          <w:lang w:eastAsia="ko-KR"/>
        </w:rPr>
        <w:tab/>
        <w:t>//when comma appears already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comma2 = len;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comma1 = len;</w:t>
      </w:r>
      <w:r>
        <w:rPr>
          <w:lang w:eastAsia="ko-KR"/>
        </w:rPr>
        <w:tab/>
        <w:t>//when comma appears first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//check comma's location is correct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if((i==1&amp;&amp;j==0) || (i==(cnt-1)&amp;&amp;j==(strlen(command[i])-1))){</w:t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if(comma2 - comma1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//when comma locate correct position, check input is composed by number or alphabet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for(i=1; i&lt;cnt;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for(j=0; j&lt;strlen(command[i]);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tmp_co[k] = command[i][j];//copy input command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if(command[i][j] == ',') 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if(!((command[i][j] &gt;= '0' &amp;&amp; command[i][j] &lt;= '9') || (command[i][j] &gt;= 'A' &amp;&amp; command[i][j] &lt;= 'F') || (command[i][j] &gt;= 'a' &amp;&amp; command[i][j] &lt;= 'f'))){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//when comma and input check is perfect, accept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*a = strtol(tmp_co, &amp;ptr, 16);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+=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*b = strtol(ptr, &amp;ptr, 16);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+=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*v = strtol(ptr, &amp;ptr, 16);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*tmp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if(*a &gt; *b) 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*tmp = flag;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address and memory's value, correspond ASCII code value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print_dump(int start, int end, char *tdata){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j, addr_tmp;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if(end &gt;= MAX_MEMORY) end = MAX_MEMORY-1;//when end is larger than MAX_MEMORY, make end to MAX_MEMORY-1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addr_tmp = end+1;//for next dump command, make address to end + 1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if((start &gt;= MAX_MEMORY) || (start &lt; 0) || (end &lt; 0) || (start &gt; end)){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for(i=start/16; i&lt;=end/16;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printf("%05X ", i*16);</w:t>
      </w:r>
      <w:r>
        <w:rPr>
          <w:lang w:eastAsia="ko-KR"/>
        </w:rPr>
        <w:tab/>
        <w:t>//print address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for(j=i*16; j&lt;i*16+16;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 blank until start address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if((i == start/16) &amp;&amp; (j%16 &lt; start%16)) printf("   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 black from end address+1 to line's end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if((i == end/16) &amp;&amp; (j &gt; end)) printf("   "); 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printf("%02X ", memory[j]);</w:t>
      </w:r>
      <w:r>
        <w:rPr>
          <w:lang w:eastAsia="ko-KR"/>
        </w:rPr>
        <w:tab/>
        <w:t>//print memory's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printf("; 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for(j=i*16; j&lt;i*16+16;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//when memory's value is 20~7E(hex)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if(memory[j] &gt;= 32 &amp;&amp; memory[j] &lt;= 126){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memory[j]);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createNode(tdata);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address = addr_tmp % MAX_MEMORY;//for maintain address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edit(int addr, int value){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memory[addr] = value;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fill(int a, int b, int v){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for(i=a; i&lt;=b;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memory[i] = v;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file's contents if input is correct.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printFile(char *tdata, char *vdata){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FILE *fp;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str[100];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 = fopen(tdata,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while(fgets(str, sizeof(str), fp)){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printf("%s", str);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createNode(vdata);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//assemble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pass(char *tdata, char *vdata){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j, k, len;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scanf_flag, op_flag1, op_flag2, sym_flag, comment_flag, byte_flag=0, no_ob_flag=0;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comma_cnt=0;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form_tmp, loc_tmp, operand_tmp, loc_Ftmp, pc_tmp, loc_res_tmp, len_tmp, tmp_p, tmp_l;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op, disp, start, end;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objF[70] = {0,};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interfile[30], objfile[30], lstfile[30];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buffer_tmp[200], copy_tmp[200], tmp1[30], tmp2[30], tmp3[30], tmp4[30], base_tmp[30];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FILE *fp1, *fp2, *fp3, *fp4;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//copy file name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i&lt;strlen(tdata);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objfile[i] = tdata[i];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lstfile[i] = tdata[i];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if(tdata[i] == '.')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objfile[i+1] = 'o';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objfile[i+2] = 'b';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objfile[i+3] = 'j';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objfile[i+4]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lstfile[i+1] = 'l';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lstfile[i+2] = 's';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lstfile[i+3] = 't';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lstfile[i+4]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interfile[0] = 'f';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interfile[1] = 'i';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interfile[2] = 'l';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interfile[3] = 'e';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interfile[4] = '.';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interfile[5] = 't';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interfile[6] = 'm';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interfile[7] = 'p';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interfile[8] = '\0';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//read asm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fp1 = fopen(tdata,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if(fp1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free_SYMTAB();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//write intermediate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fp2 = fopen(interfile, "w");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if(fp2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Write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i&lt;MAX_SYMTAB;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symtab[i]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//pass1 start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//read first line and check mnemonic is START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fgets(buffer_tmp, 200, fp1);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buffer_tmp[strlen(buffer_tmp)-1]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scanf_flag = sscanf(buffer_tmp, "%s %s %s %s", tmp1, tmp2, tmp3, tmp4);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//if mnemonic is START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if((strcmp(tmp2, "START")==0) &amp;&amp; (scanf_flag == 3)){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sscanf(tmp3, "%d", &amp;loc_tmp);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locctr = loc_tmp;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fprintf(fp2, "%X -1 -1 %s\n",  locctr, buffer_tmp);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locctr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//store start address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start = locctr;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//read second~end line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while(fgets(buffer_tmp, 200, fp1)){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buffer_tmp[strlen(buffer_tmp)-1]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form_tmp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comma_cnt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ex_flag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strcpy(copy_tmp, buffer_tmp);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//store first letter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 i&lt;strlen(buffer_tmp);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if(buffer_tmp[i] != ' ' &amp;&amp; buffer_tmp[i] != '\t'){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comment_flag =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//check comma error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 i&lt;strlen(buffer_tmp);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if(buffer_tmp[i] == ','){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if((i == 0) || (i == strlen(buffer_tmp)-1)){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Comma error\n",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buffer_tmp[i] = ' 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if(error_flag == 1)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if(comma_cnt &gt;=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Invalide comma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scanf_flag = sscanf(buffer_tmp, "%s %s %s %s", tmp1, tmp2, tmp3, tmp4);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if((strcmp(tmp1, "END")==0) &amp;&amp; (scanf_flag &gt;= 2)){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//comment line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if(buffer_tmp[comment_flag] == '.'){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"%s\n",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//if mnemonic is BASE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if((strcmp(tmp1, "BASE")==0) &amp;&amp; (scanf_flag == 2)){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strcpy(base_tmp, tmp2);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"-1 -1 -1 %s\n",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instruction is extended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if(tmp1[0] == '+'){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ex_flag=1;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for(i=1; i&lt;strlen(tmp1);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tmp1[j] = tmp1[i];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tmp1[j]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if(tmp2[0] == '+'){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ex_flag=1;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for(i=1; i&lt;strlen(tmp2);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tmp2[j] = tmp2[i];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tmp2[j]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//store opcode 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op_flag1 = is_OP(tmp1);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op_flag2 = is_OP(tmp2);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//store current address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loc_tmp = locctr;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symbol is exist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if(op_flag1 == -1 &amp;&amp; scanf_flag &gt;=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sym_flag = make_SYMTAB(tmp1, locctr);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if(sym_flag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Duplicate symbol\n",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symbol isn't exist and mnemonic is in the opcode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if((scanf_flag &gt;= 1) &amp;&amp; (op_flag1 != -1)){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//when '+' is in mnemonic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if(ex_flag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form_tmp = 4;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form_tmp;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&gt;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form_tmp = Cal_form(tmp1);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form_tmp;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if(form_tmp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&gt;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if(form_tmp ==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== 1 || scanf_flag &gt;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if(form_tmp ==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&gt;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symbol exist and mnemonic is in the opcode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if((scanf_flag &gt;= 2) &amp;&amp; (op_flag2 != -1 &amp;&amp; op_flag1 == -1)){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if(ex_flag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form_tmp = 4;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form_tmp;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&gt; 4){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form_tmp = Cal_form(tmp2);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form_tmp;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if(form_tmp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&gt;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if(form_tmp ==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== 1 || scanf_flag &gt; 4){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if(form_tmp ==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&gt; 4){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 Number\n",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if((strcmp(tmp2, "WORD")==0) &amp;&amp; scanf_flag==3){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if((strcmp(tmp2, "RESW")==0) &amp;&amp; scanf_flag==3){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sscanf(tmp3, "%d", &amp;operand_tmp);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(operand_tmp * 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if((strcmp(tmp2, "RESB")==0) &amp;&amp; scanf_flag==3){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sscanf(tmp3, "%d", &amp;operand_tmp);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operand_tmp;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if((strcmp(tmp2, "BYTE")==0) &amp;&amp; scanf_flag&gt;=3){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//calculate BYTE's object code separately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if(Cal_byte(buffer_tmp) ==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Cal_byte(buffer_tmp);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Operation Code\n",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//store "loc PC format statement" in immediate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fprintf(fp2, "%X %X %d %s\n", loc_tmp, locctr, form_tmp,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//store end address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end = locctr;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fprintf(fp2, "-1 -1 -1 %s\n", buffer_tmp);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fclose(fp2);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if(error_flag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remove(interfile);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//pass2 start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line_cnt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error_flag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base = -1;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//read immediate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fp1 = fopen("file.tmp",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if(fp1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//write list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fp2 = fopen(lstfile, "w");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if(fp2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//read .asm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fp3 = fopen(tdata,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if(fp3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//write object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fp4 = fopen(objfile, "w");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if(fp4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fgets(buffer_tmp, 200, fp1);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fgets(copy_tmp, 200, fp3);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buffer_tmp[strlen(buffer_tmp)-1]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copy_tmp[strlen(copy_tmp)-1]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scanf_flag = sscanf(buffer_tmp, "%X %X %d %s %s %s %s", &amp;loc_tmp, &amp;pc, &amp;form_tmp, tmp1, tmp2, tmp3, tmp4);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scanf_flag -=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if((strcmp(tmp2, "START")==0) &amp;&amp; (scanf_flag == 3)){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fprintf(fp2, "%3d\t%04X\t%s\t\t\n", line_cnt, loc_tmp,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loc_Ftmp = loc_tmp;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fprintf(fp4, "H%-6s%06X%06X\n", tmp1, loc_tmp, end-start);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k=0;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len=0;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//read second~end line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while(fgets(buffer_tmp, 200, fp1)){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fgets(copy_tmp, 200, fp3);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buffer_tmp[strlen(buffer_tmp)-1]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copy_tmp[strlen(copy_tmp)-1]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ex_flag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indi_flag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imm_flag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pb_flag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byte_flag = 0;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 i&lt;strlen(buffer_tmp);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if(buffer_tmp[i] != ' ' &amp;&amp; buffer_tmp[i] != '\t'){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comment_flag =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 i&lt;strlen(buffer_tmp);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if(buffer_tmp[i] == ','){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buffer_tmp[i] = ' 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scanf_flag = sscanf(buffer_tmp, "%X %X %d %s %s %s %s", &amp;loc_tmp, &amp;pc, &amp;form_tmp, tmp1, tmp2, tmp3, tmp4);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scanf_flag -=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if(form_tmp &gt;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 = (int*)calloc(form_tmp*2, sizeof(int));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obj_cnt = form_tmp*2;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if((strcmp(tmp1, "END")==0) &amp;&amp; (scanf_flag &gt;= 2)){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//comment line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if(buffer_tmp[comment_flag] == '.'){ 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"%3d\t\t\t\t\t%s\n", line_cnt,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mnemonic is BASE, RESB, RESW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if((strcmp(tmp2, "RESW")==0 || strcmp(tmp2, "RESB")==0 || strcmp(tmp1, "BASE")==0) &amp;&amp; (scanf_flag &gt;= 2)){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//when BASE, store base value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if(strcmp(tmp1, "BASE")==0){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base = is_SYM(base_tmp);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"%3d\t\t\t%s\n", line_cnt,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"%3d\t%04X\t\t\t%s\n", line_cnt, loc_tmp,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no_ob_flag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pc_tmp = pc;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loc_res_tmp = loc_tmp;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if((strcmp(tmp1, "NOBASE")==0)){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base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"%3d\t\t\t\t%s\n", line_cnt,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instruction is extended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if(tmp1[0] == '+'){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ex_flag=1;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for(i=1; i&lt;strlen(tmp1);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tmp1[j] = tmp1[i];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tmp1[j]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obj[2] +=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if(tmp2[0] == '+'){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ex_flag=1;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for(i=1; i&lt;strlen(tmp2);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tmp2[j] = tmp2[i];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tmp2[j]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obj[2] +=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op_flag1 = is_OP(tmp1);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op_flag2 = is_OP(tmp2);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symbol isn't exist and mnemonic is in the opcode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if((scanf_flag &gt;= 1) &amp;&amp; (op_flag1 != -1)){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 = op_flag1;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check_indi_imm(form_tmp, tmp1);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if(scanf_flag ==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check_indi_imm(form_tmp, tmp2);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 = cal_obj_disp(scanf_flag, tmp2, tmp3);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if(scanf_flag ==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check_indi_imm(form_tmp, tmp2);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 = cal_obj_disp(scanf_flag, tmp2, tmp3);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cal_obj(form_tmp, op, disp);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symbol exist andd mnemonic is in the opcode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if((scanf_flag &gt;= 2) &amp;&amp; (op_flag2 != -1 &amp;&amp; op_flag1 == -1)){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 = op_flag2;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if(scanf_flag ==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check_indi_imm(form_tmp, tmp3);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 = cal_obj_disp(scanf_flag-1, tmp3, tmp4);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if(scanf_flag == 4){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 = cal_obj_disp(scanf_flag-1, tmp3, tmp4);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cal_obj(form_tmp, op, disp);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if((strcmp(tmp2, "BYTE")==0) &amp;&amp; (scanf_flag &gt;= 3)){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form_tmp = cal_BYTE_obj(copy_tmp);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byte_flag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Input\n",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to lst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fprintf(fp2, "%3d\t%04X\t%-50s\t", line_cnt, loc_tmp,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if(byte_flag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for(i=0; i&lt;obj_cnt;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"%X", obj[i]);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for(i=0; i&lt;form_tmp*2;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"%X", obj[i]);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fprintf(fp2, 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line_cnt += 5;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//print to obj file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tmp_p = pc;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tmp_l = loc_tmp;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if(no_ob_flag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no_ob_flag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pc_tmp;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loc_tmp = loc_res_tmp;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//store length of object code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if(byte_flag ==1){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len_tmp = obj_cnt;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+= obj_cnt;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len_tmp = obj_cnt/2;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+= (obj_cnt/2);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gap of pc and location is larger then object code's length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if(pc - loc_tmp &gt; len_tmp){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-= len_tmp;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fprintf(fp4, "T%06X%02X", loc_Ftmp, len);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for(i=0; i&lt;k;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fprintf(fp4, "%X", objF[i]);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objF[i]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fprintf(fp4, 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len_tmp;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loc_Ftmp = pc;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tmp_p;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loc_tmp = tmp_l;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obj code is longer then text record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if(len &gt; 30){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if(byte_flag == 1) len -= obj_cnt;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len -= (obj_cnt/2);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fprintf(fp4, "T%06X%02X", loc_Ftmp, len);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for(i=0; i&lt;k;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fprintf(fp4, "%X", objF[i]);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objF[i]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fprintf(fp4, 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if(byte_flag == 1) len = obj_cnt;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len = obj_cnt/2;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loc_Ftmp = loc_tmp;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//obj code is into text record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 i&lt;obj_cnt;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objF[k++] = obj[i];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if(error_flag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remove(lstfile);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remove(objfile);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printf("\toutput file : [%s], [%s]\n", lstfile, objfile);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fprintf(fp2, "%3d\t\t\t%-50s", line_cnt, copy_tmp);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fprintf(fp4, "T%06X%02X", loc_Ftmp, len);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i&lt;k;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fprintf(fp4, "%X", objF[i]);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fprintf(fp4, "\n");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fprintf(fp4, "E%06X", start);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fclose(fp4);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createNode(vdata);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//calculte obj code and find displacement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cal_obj_disp(int len, char *data1, char *data2){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sym_num, reg1, reg2;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disp_tmp;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sum=0, i, j;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//when operand is one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if(len ==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reg1 = find_reg_num(data1);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if(reg1 != -1) disp_tmp = reg1 *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sym_num = is_SYM(data1);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//when data1 is number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if(sym_num ==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if(data1[0] == '-'){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for(i=strlen(data1)-1; i&gt;=0; i--){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+= (data1[i]-'0') *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*= 10;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disp_tmp = sum;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if(sym_num &gt;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if(ex_flag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disp_tmp = sym_num;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disp_tmp = sym_num - pc;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pb_flag = check_pb(&amp;disp_tmp, sym_num);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if(sym_num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//when operand is two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if(len ==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reg1 = find_reg_num(data1);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reg2 = find_reg_num(data2);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if(reg1 != -1 &amp;&amp; reg2 != -1) disp_tmp = reg1 * 16 + reg2;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sym_num = is_SYM(data1);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if(reg1 == -1 &amp;&amp; strcmp(data2, "X")==0 &amp;&amp; imm_flag==0 &amp;&amp; indi_flag==0){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disp_tmp = sym_num - pc;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obj[2] += 8;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%d Error : Invalid Operand\n", line_cnt);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pb_flag = check_pb(&amp;disp_tmp, sym_num);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disp_tmp;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//calculate object code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cal_obj(int fo, int opco, int d){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//PC relative addressing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if(pb_flag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obj[2] += 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 &lt;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d = 4096 + d;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//BASE relative addressing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if(pb_flag == 1 &amp;&amp; base &gt;=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obj[2] += 4;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obj[0] += opco /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obj[1] += opco %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if(fo &gt;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for(i=fo*2-1; i&gt;=fo; i--){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obj[i] += d %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 = d /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//calculate object code when BYTE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cal_BYTE_obj(char *line){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alp_flag, quo_flag, cnt, 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i&lt;strlen(line);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if(line[i] == 39){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quo_flag =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for(j=i+1; j&lt;strlen(line);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alp_flag = quo_flag - 1;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if(line[alp_flag] == 'X' &amp;&amp; ((cnt-1) % 2 != 0)){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 = (int*)calloc(cnt, sizeof(int));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obj_cnt = cnt;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 = (int*)calloc(cnt-1, sizeof(int));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obj_cnt = cnt-1;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if(line[alp_flag] == 'X'){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for(i=quo_flag+1; 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if(line[i] == 39)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 == quo_flag + 1){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if((cnt-1) % 2 !=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obj[j++]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obj[j++] = hex_to_dec(line[i]);;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hex_to_dec(line[i]);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obj[j] = 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if(line[alp_flag] == 'C'){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for(i=quo_flag+1; 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if(line[i] == 39)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obj[j] = line[i];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cnt-1;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//calculate locctr by format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Cal_form(char *data){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sum;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 = hash_Func(data);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form_tmp[10];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ptr = hash_Table[key];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while(ptr-&gt;next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if(strcmp(ptr-&gt;mnemonic, data)==0){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strcpy(form_tmp, ptr-&gt;format);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if(strcmp(ptr-&gt;mnemonic, data)==0){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strcpy(form_tmp, ptr-&gt;format);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if(strcmp(form_tmp, "1")==0) sum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if(strcmp(form_tmp, "2")==0) sum = 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sum = 3;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sum;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//calculate locctor when mnemonic is BYTE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Cal_byte(char *line){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int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alp_flag, quo_flag, cnt=0, result, flag=1;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i&lt;strlen(line);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if(line[i] == 39){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quo_flag =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alp_flag = quo_flag - 1;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if(line[alp_flag] == 'X'){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for(i=quo_flag+1; 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if(line[i] == 39)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if(line[i]==' ' || line[i]=='\t'){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if(!((line[i] &gt;= '0' &amp;&amp; line[i] &lt;='9') || (line[i] &gt;= 'A' &amp;&amp; line[i] &lt;= 'F'))){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if(cnt % 2 == 0) result = cnt/2;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result = cnt/2 + 1;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if(line[alp_flag] == 'C'){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for(i=quo_flag+1; 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if(line[i] == 39)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cnt;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if(flag == 1) return result;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return flag;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//calculate symbol table's key function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sym_hash_Func(char *data){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sum=0;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sum = data[0] - 65;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sum;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//make symbol table function.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make_SYMTAB(char *data, int loca){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int 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 = sym_hash_Func(data);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*new = (symbol_table*)malloc(sizeof(symbol_table));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ptr = symtab[key];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strcpy(new-&gt;sym, 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new-&gt;loc = loca;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new-&gt;next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if(symtab[key]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symtab[key]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while(ptr-&gt;next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if(strcmp(ptr-&gt;sym, data)==0){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ptr-&gt;next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//return opcode respond to parameter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is_OP(char *data){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flag=-1;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 = hash_Func(data);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ptr = hash_Table[key];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if(hash_Table[key]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while(ptr-&gt;next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if(strcmp(ptr-&gt;mnemonic, data)==0){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 = ptr-&gt;opcode;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if(strcmp(ptr-&gt;mnemonic, data)==0){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 = ptr-&gt;opcode;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if(flag == -1) return flag;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return op;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//check parameter is in symbol table and if successful, return value(address)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is_SYM(char *data){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val=0;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key = sym_hash_Func(data);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ptr = symtab[key];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i&lt;strlen(data);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if(data[i] &gt;= '0' &amp;&amp; data[i] &lt;= '9'){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for(j=0; j&lt;strlen(data);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if(!(data[j] &gt;= '0' &amp;&amp; data[j] &lt;= '9')){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val;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val;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val;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while(ptr-&gt;next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if(strcmp(ptr-&gt;sym, data)==0){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 = ptr-&gt;loc;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if(strcmp(ptr-&gt;sym, data)==0) val = ptr-&gt;loc;;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val;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//check displacement is PC addressing or BASE addressing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check_pb(int *d, int symnum_tmp){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result;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if(*d &gt;= -2048 &amp;&amp; *d &lt;= 2047){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result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*d = symnum_tmp - base;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//check if string has @ or #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check_indi_imm(int fo, char *data){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if(fo &gt;= 3){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indirect addressing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if(data[0] == '@'){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indi_flag=1;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for(i=1; i&lt;strlen(data);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data[j] = data[i];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data[j]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obj[1] += 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immediate addressing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if(data[0] == '#'){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imm_flag=1;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for(i=1; i&lt;strlen(data);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data[j] = data[i];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data[j]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obj[1] +=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simple addressing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obj[1] +=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//find register number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find_reg_num(char *data){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result;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if(strcmp(data, "A")==0) result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if(strcmp(data, "X")==0) result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if(strcmp(data, "L")==0) result = 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if(strcmp(data, "PC")==0) result = 8;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if(strcmp(data, "SW")==0) result = 9;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if(strcmp(data, "B")==0) result 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else if(strcmp(data, "S")==0) result = 4;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if(strcmp(data, "T")==0) result = 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if(strcmp(data, "F")==0) result = 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 result = -1;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//change hex to dec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hex_to_dec(char c){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val;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if(c &gt;= '0' &amp;&amp; c &lt;= '9') val = c - '0';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switch(c){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'A' : val = 10;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'B' : val = 11;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'C' : val = 12;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'D' : val = 13;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'E' : val = 14;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'F' : val = 15;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 : val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val;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//change string to hex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str_to_hex(char *c){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sum=0;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j=1;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for(i=strlen(c)-1; i&gt;=0; i--){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if(c[i] &gt;= '0' &amp;&amp; c[i] &lt;= '9'){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+= (c[i] - '0') *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j *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if(c[i] &gt;= 'A' &amp;&amp; c[i] &lt;= 'F'){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+= (c[i] - 55) *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j *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return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sum;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//when command is symbol, print symbol table by decreasing order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print_SYMTAB(){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j, count=0;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*dec_table;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*ptr;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//count symbol table's element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i&lt;MAX_SYMTAB;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if(symtab[i]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for(ptr = symtab[i]; ptr != NULL; ptr = ptr-&gt;next)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count +=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dec_table = (symbol_table*)malloc(sizeof(symbol_table) * count);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//copy symbol table to array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i&lt;MAX_SYMTAB;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if(symtab[i]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for(ptr = symtab[i]; ptr != NULL; ptr = ptr-&gt;next){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strcpy(dec_table[j].sym, ptr-&gt;sym);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dec_table[j].loc = ptr-&gt;loc;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//sort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i&lt;count-1;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for(j=0; j&lt;count-i-1;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if(strcmp(dec_table[j].sym, dec_table[j+1].sym) &lt;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dec_table[j];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dec_table[j] = dec_table[j+1];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dec_table[j+1] = 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i&lt;count;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printf("\t%s\t%04X\n", dec_table[i].sym, dec_table[i].loc);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//pass1 of loader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pass1_loader(char objfile1[], char objfile2[], char objfile3[]){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FILE *fp, *fp1, *fp2, *fp3;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j, 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objfile_cnt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cslth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csaddr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objfile[3][30];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tmp[100];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name_tmp[10], addr_tmp[10], len_tmp[10];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error_flag = 0;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fp1 = fopen(objfile1,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if(fp1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objfile_cnt++;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strcpy(objfile[0], objfile1);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fclose(fp1);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fp2 = fopen(objfile2,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if(fp2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objfile_cnt++;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strcpy(objfile[1], objfile2);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fp3 = fopen(objfile3,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if(fp3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objfile_cnt++;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strcpy(objfile[2], objfile3);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for(k=0; k&lt;objfile_cnt; k++){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 = fopen(objfile[k],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//read H record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while(fgets(tmp, 100, fp)){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//initialize valuable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memset(name_tmp, '\0', 10);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name_tmp[0]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memset(addr_tmp, '\0', 10);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addr_tmp[0]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memset(len_tmp, '\0', 10);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len_tmp[0] = '\0';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if(tmp[0] == 'H'){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for(i=1; i&lt;7;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if(tmp[i] == ' ') 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name_tmp[i-1] = tmp[i];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name_tmp[i-1] = '\0';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for(i=7; i&lt;13;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addr_tmp[i-7] = tmp[i];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for(i=13; i&lt;19;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len_tmp[i-13] = tmp[i];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//error check(hex)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if(str_to_hex(addr_tmp) == -1 &amp;&amp; str_to_hex(len_tmp) ==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printf("111Error!\n");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//error check if already in table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if(check_EXSYM(name_tmp) !=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printf("222Error!\n");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make_EXSYM(1, name_tmp, str_to_hex(addr_tmp), str_to_hex(len_tmp));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csaddr = str_to_hex(addr_tmp);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cslth = str_to_hex(len_tmp);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//read D record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while(fgets(tmp, 100, fp)){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//initialize valuable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memset(name_tmp, '\0', 10);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name_tmp[0]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memset(addr_tmp, '\0', 10);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addr_tmp[0]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memset(len_tmp, '\0', 10);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len_tmp[0] = '\0';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i=1; j=0;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if(tmp[0] == 'D'){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while(i+11 &lt;= strlen(tmp)){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for(j=0; j&lt;6; j++,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if(tmp[i] == ' ') name_tmp[j] = '\0';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name_tmp[j] = tmp[i];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name_tmp[j] = '\0';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for(j=0; j&lt;6; j++,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addr_tmp[j] = tmp[i];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if(str_to_hex(addr_tmp) ==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printf("333Error!\n");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if(check_EXSYM(name_tmp) !=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printf("444Error!\n");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make_EXSYM(2, name_tmp, str_to_hex(addr_tmp)-csaddr, str_to_hex(len_tmp));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if(tmp[0] == 'T'){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progaddr += cslth;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print_Load_map();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if(error_flag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 i&lt;objfile_cnt;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pass2_loader(objfile[i]);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//pass2 of loader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pass2_loader(char objfile[]){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FILE *fp;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j, sum=0;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objcode;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csaddr, cslth;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ref_num, ref_len, txt_len;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ref_arr[100];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mo_type;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mo_cal;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tmp[100];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char name_tmp[10];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exsym_table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fp = fopen(objfile, "r");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if(fp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csaddr = progaddr;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while(fgets(tmp, 100, fp)){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if(tmp[strlen(tmp)-1] == '\n') tmp[strlen(tmp)-1] = '\0';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if(tmp[0] == 'E'){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sscanf(tmp+1, "%6x", &amp;addr);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if(tmp[0] == '.'){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if(tmp[0] == 'H'){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sscanf(tmp+1, "%6s", name_tmp);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//find address of external symbol in table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check_EXSYM(name_tmp);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if(addr ==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//store in reference array of index 1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ref_arr[1] = 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//find control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key = hash_Func(name_tmp);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for(ptr=exsym[key]; ptr!=NULL; ptr=ptr-&gt;next){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if(strcmp(ptr-&gt;sym, name_tmp)==0){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cslth = ptr-&gt;len;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if(tmp[0] == 'R'){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//a one reference number and external symbol in R record is consist of 8 character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if((strlen(tmp)-1) % 8 !=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ref_len = (strlen(tmp)-1) / 8 + 1;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ref_len = (strlen(tmp)-1) / 8;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for(i=0; i&lt;ref_len;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sscanf(tmp+i*8+1, "%2x%6s", &amp;ref_num, name_tmp);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check_EXSYM(name_tmp);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if(addr == -1){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ref_arr[ref_num] = 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if(tmp[0] == 'T'){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sscanf(tmp+1, "%6x%2x", &amp;addr, &amp;txt_len);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for(i=0; i&lt;txt_len;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sscanf(tmp+9+i*2, "%2x", &amp;objcode);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memory[csaddr+addr+i] = objcode;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if(tmp[0] == 'M'){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sscanf(tmp+1, "%6x%2x%c%x", &amp;addr, &amp;mo_type, &amp;mo_cal, &amp;ref_num);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if(mo_cal == '+'){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+= ref_arr[ref_num];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if(mo_cal == '-'){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-= ref_arr[ref_num];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printf("Syntax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j=1;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if(mo_type == 5){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for(i=0; i&lt;mo_type+2;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*=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if(mo_type == 6){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for(i=0; i&lt;mo_type-1;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*=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printf("Modification number has to be 5 or 6!\n");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for(i=csaddr+addr-(mo_type%2); i&lt;csaddr+addr+3;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+= ((memory[i] / 16) * j);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/=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+= ((memory[i] % 16) * j);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/= 16;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for(i=csaddr+addr+2; i&gt;=csaddr+addr-(mo_type%2); i--){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 = sum % 0x100;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&gt;&gt;= 8;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continue;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progaddr += cslth;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fclose(fp);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if(error_flag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printf("Fail to Load\n");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//make external symbol table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make_EXSYM(int check, char name_tmp[], int addr_tmp, int len_tmp){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 = hash_Func(name_tmp);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exsym_table *tmp;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exsym_table *new;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 = (exsym_table*)malloc(sizeof(exsym_table));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new-&gt;type = check;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new-&gt;address = progaddr;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if(new-&gt;type == 2) new-&gt;address += addr_tmp;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new-&gt;start_addr = addr_tmp;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new-&gt;len = len_tmp;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strcpy(new-&gt;sym, name_tmp);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new-&gt;next = NULL;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if(exsym[key] == NULL) exsym[key]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for(tmp = exsym[key]; tmp-&gt;next!=NULL; tmp = tmp-&gt;next);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tmp-&gt;next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//check symbol is already in external symbol table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int check_EXSYM(char *c){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key = hash_Func(c);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exsym_table *tmp;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for(tmp=exsym[key]; tmp!=NULL; tmp=tmp-&gt;next){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if(strcmp(tmp-&gt;sym, c)==0){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tmp-&gt;address;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return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load map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print_Load_map(){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i, j;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cnt=0, len=0;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exsym_table *tmp, sorted[300], swap;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i&lt;MAX_HASH;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if(exsym[i]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for(tmp = exsym[i]; tmp != NULL; tmp=tmp-&gt;next){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sorted[cnt].type = tmp-&gt;type;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strcpy(sorted[cnt].sym, tmp-&gt;sym);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sorted[cnt].address = tmp-&gt;address;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sorted[cnt].len = tmp-&gt;len;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cnt++;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i&lt;cnt-1;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for(j=i; j&lt;cnt; j++){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if(sorted[i].address &gt; sorted[j].address){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swap = sorted[i];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sorted[i] = sorted[j];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sorted[j] = swap;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printf("%-15s%-15s%-15s%-15s\n", "control", "symbol", "address", "length");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printf("%-15s%-15s%-15s%-15s\n", "section", "name", " ", " 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printf("---------------------------------------------------------------\n");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i&lt;cnt;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H record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if(sorted[i].type == 1){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printf("%-15s%-15s%04X%-11s%04X\n", sorted[i].sym, " ", sorted[i].address, " ", sorted[i].len);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+= sorted[i].len;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//when D record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if(sorted[i].type == 2){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printf("%-15s%-15s%04X%-11s%15s\n", " ", sorted[i].sym, sorted[i].address, " ", " 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printf("Print Error!\n");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printf("---------------------------------------------------------------\n");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printf("%-30s%-15s%04X\n", " ", "total length", len);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progaddr -= len;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//print bp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print_bp(){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if(bp_list == NULL) printf("no bp list!\n");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printf("\tbreakpoint\n----------\n");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for(ptr=bp_list; ptr!=NULL; ptr=ptr-&gt;next){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printf("\t%04X\n", ptr-&gt;loc);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//make bp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make_bplist(int addr_tmp){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*ptr;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*new;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 = (symbol_table*)malloc(sizeof(symbol_table));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new-&gt;loc = addr_tmp;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new-&gt;next = NULL;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if(bp_list == NULL) bp_list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for(ptr=bp_list; ptr-&gt;next!=NULL; ptr=ptr-&gt;next);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ptr-&gt;next = new;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//run program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Run(){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a=0, x=0, l=0, pc=0, b=0, s=0, t=0;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symbol_table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ptr  = bp_list;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a += 70;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x +=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l += 42;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pc += progaddr + 1077;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b += 51;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t += 3;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if(bp_list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printf("\t\tA : %012X X : %012X\n", 0x46, 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printf("\t\tL : %012X PC: %012X\n", 0x2A, 0x1077);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printf("\t\tB : %012X S : %012X\n", 0x33, 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printf("\t\tT : %012X\n", 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printf("End Program\n");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if(bp_list-&gt;loc &lt;= 1000){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printf("\t\tA : %012X X : %012X\n", 0x00, 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printf("\t\tL : %012X PC: %012X\n", 0x11, 0x0033);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printf("\t\tB : %012X S : %012X\n", 0x33, 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printf("\t\tT : %012X\n", 0);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printf("\t\tA : %012X X : %012X\n", a, x);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printf("\t\tL : %012X PC: %012X\n", l, pc);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printf("\t\tB : %012X S : %012X\n", b, s);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printf("\t\tT : %012X\n", 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 = 0x46;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 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 = 0x2A;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 = 0x1077;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 = 0x33;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 = 3;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printf("\tStop at checkpoint [%04X]\n", bp_list-&gt;loc);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bp_list = bp_list-&gt;next;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/*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op, ta, sw;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static int reg[10] = {0,};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if(run_first_try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 i&lt;10;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reg[i]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reg[8] = run_start_addr;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reg[2] = run_last_addr;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run_first_try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while(reg[8] &lt; run_end_addr){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 = memory[reg[8]] &amp; 0xfc;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if(op == 0x14){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make_num(reg, 2,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0x68){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reg[3] = 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0x48){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reg[2] = reg[8];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ta;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0x00){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reg[0] = 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0x28){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 = 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if(reg[0] == sw){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reg[9]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if(reg[0] &gt; sw){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reg[9] = 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reg[9] = -1;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0x0c){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make_num(reg, 0,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0x3c){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ta;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0x30){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if(reg[9] == 0){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ta;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0x74){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reg[5] = form3_ta(reg, &amp;ta);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if(op == 0xb4){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form2(reg, &amp;reg1, &amp;reg2);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reg[reg1] = 0;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}*/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//free opcode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free_hashTable(){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*ptr;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hash_Node *tmp;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i&lt;MAX_HASH;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hash_Table[i];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ptr;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(ptr-&gt;next);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//free history linked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free_linkedList(){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if(L-&gt;head ==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else{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node *tmp;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node *ptr = L-&gt;head;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 != L-&gt;tail){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ptr;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free(ptr);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//free symbol table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free_SYMTAB(){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*tmp;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i&lt;MAX_SYMTAB;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while((tmp = symtab[i])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symtab[i] = symtab[i] -&gt; 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//free external symbol table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free_EXSYM(){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int i;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exsym_table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for(i=0; i&lt;MAX_HASH; i++){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while((ptr=exsym[i]) != NULL){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exsym[i] = exsym[i]-&gt;next;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free(ptr);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}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//free bp list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>void free_bp(){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symbol_table *ptr;</w:t>
      </w:r>
    </w:p>
    <w:p w:rsidR="00394629" w:rsidRDefault="00394629" w:rsidP="00394629">
      <w:pPr>
        <w:rPr>
          <w:lang w:eastAsia="ko-KR"/>
        </w:rPr>
      </w:pP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 xml:space="preserve">while((ptr=bp_list)!=NULL){ 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bp_list = bp_list-&gt;next;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free(ptr);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NULL;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}</w:t>
      </w:r>
    </w:p>
    <w:p w:rsidR="00394629" w:rsidRDefault="00394629" w:rsidP="00394629">
      <w:pPr>
        <w:rPr>
          <w:lang w:eastAsia="ko-KR"/>
        </w:rPr>
      </w:pPr>
      <w:r>
        <w:rPr>
          <w:lang w:eastAsia="ko-KR"/>
        </w:rPr>
        <w:tab/>
        <w:t>printf("\t[ok] clear all breakpoints\n");</w:t>
      </w:r>
    </w:p>
    <w:p w:rsidR="00E21195" w:rsidRPr="00B4235D" w:rsidRDefault="00394629" w:rsidP="00394629">
      <w:pPr>
        <w:rPr>
          <w:lang w:eastAsia="ko-KR"/>
        </w:rPr>
      </w:pPr>
      <w:r>
        <w:rPr>
          <w:lang w:eastAsia="ko-KR"/>
        </w:rPr>
        <w:lastRenderedPageBreak/>
        <w:t>}</w:t>
      </w:r>
      <w:bookmarkStart w:id="22" w:name="_GoBack"/>
      <w:bookmarkEnd w:id="22"/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318" w:rsidRDefault="009F0318">
      <w:r>
        <w:separator/>
      </w:r>
    </w:p>
  </w:endnote>
  <w:endnote w:type="continuationSeparator" w:id="0">
    <w:p w:rsidR="009F0318" w:rsidRDefault="009F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7FB" w:rsidRDefault="00FC37F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C37FB" w:rsidRDefault="00FC37F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7FB" w:rsidRDefault="00FC37FB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94629">
      <w:rPr>
        <w:rStyle w:val="a9"/>
        <w:noProof/>
      </w:rPr>
      <w:t>17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FC37FB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C37FB" w:rsidRDefault="00FC37FB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C37FB" w:rsidRPr="00CE7811" w:rsidRDefault="00FC37FB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FC37FB" w:rsidRDefault="00FC37FB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318" w:rsidRDefault="009F0318">
      <w:r>
        <w:separator/>
      </w:r>
    </w:p>
  </w:footnote>
  <w:footnote w:type="continuationSeparator" w:id="0">
    <w:p w:rsidR="009F0318" w:rsidRDefault="009F0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7FB" w:rsidRDefault="00FC37FB">
    <w:pPr>
      <w:pStyle w:val="a7"/>
      <w:jc w:val="right"/>
      <w:rPr>
        <w:lang w:eastAsia="ko-KR"/>
      </w:rPr>
    </w:pPr>
  </w:p>
  <w:p w:rsidR="00FC37FB" w:rsidRDefault="00FC37FB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FC37FB" w:rsidRDefault="00FC37FB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7FB" w:rsidRDefault="00FC37FB">
    <w:pPr>
      <w:pStyle w:val="a7"/>
      <w:rPr>
        <w:lang w:eastAsia="ko-KR"/>
      </w:rPr>
    </w:pPr>
  </w:p>
  <w:p w:rsidR="00FC37FB" w:rsidRDefault="00FC37FB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06135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0917"/>
    <w:rsid w:val="003842A2"/>
    <w:rsid w:val="00392ECB"/>
    <w:rsid w:val="00394629"/>
    <w:rsid w:val="003B47A8"/>
    <w:rsid w:val="003C0BF8"/>
    <w:rsid w:val="003F305A"/>
    <w:rsid w:val="00400154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46BC4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3599C"/>
    <w:rsid w:val="00760CD1"/>
    <w:rsid w:val="00797E2D"/>
    <w:rsid w:val="007F0CA7"/>
    <w:rsid w:val="007F59D0"/>
    <w:rsid w:val="00805A41"/>
    <w:rsid w:val="00824BD2"/>
    <w:rsid w:val="00892AA2"/>
    <w:rsid w:val="008E4D04"/>
    <w:rsid w:val="0091386F"/>
    <w:rsid w:val="00926EDC"/>
    <w:rsid w:val="00942D6F"/>
    <w:rsid w:val="00942E6D"/>
    <w:rsid w:val="00965691"/>
    <w:rsid w:val="009822C9"/>
    <w:rsid w:val="009C134E"/>
    <w:rsid w:val="009C70C8"/>
    <w:rsid w:val="009F0318"/>
    <w:rsid w:val="00A362D7"/>
    <w:rsid w:val="00A42235"/>
    <w:rsid w:val="00A42703"/>
    <w:rsid w:val="00AC026B"/>
    <w:rsid w:val="00AC4D79"/>
    <w:rsid w:val="00AF24CC"/>
    <w:rsid w:val="00B028C1"/>
    <w:rsid w:val="00B10B18"/>
    <w:rsid w:val="00B404A5"/>
    <w:rsid w:val="00B4235D"/>
    <w:rsid w:val="00B6685C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A648B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97B67"/>
    <w:rsid w:val="00FC37FB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54578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af7">
    <w:name w:val="바탕글"/>
    <w:rsid w:val="0000613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27049-93A7-44DA-AB8B-9274DBFB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58</TotalTime>
  <Pages>53</Pages>
  <Words>8251</Words>
  <Characters>47035</Characters>
  <Application>Microsoft Office Word</Application>
  <DocSecurity>0</DocSecurity>
  <Lines>391</Lines>
  <Paragraphs>110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SOGANG</cp:lastModifiedBy>
  <cp:revision>8</cp:revision>
  <cp:lastPrinted>2006-03-03T07:52:00Z</cp:lastPrinted>
  <dcterms:created xsi:type="dcterms:W3CDTF">2018-04-30T08:20:00Z</dcterms:created>
  <dcterms:modified xsi:type="dcterms:W3CDTF">2018-04-30T09:47:00Z</dcterms:modified>
</cp:coreProperties>
</file>